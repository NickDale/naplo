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51B0" w14:textId="7B212C57" w:rsidR="00BC1D68" w:rsidRDefault="00BC1D68">
      <w:r w:rsidRPr="00A07096">
        <w:rPr>
          <w:rFonts w:ascii="Arial" w:hAnsi="Arial" w:cs="Arial"/>
          <w:noProof/>
          <w:color w:val="000000" w:themeColor="text1"/>
          <w:sz w:val="32"/>
          <w:lang w:eastAsia="hu-HU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6691D6E0" w14:textId="503CB185" w:rsidR="001276FE" w:rsidRDefault="00A22368" w:rsidP="00551D37">
      <w:pPr>
        <w:jc w:val="center"/>
        <w:rPr>
          <w:sz w:val="72"/>
          <w:szCs w:val="72"/>
        </w:rPr>
      </w:pPr>
      <w:r>
        <w:rPr>
          <w:sz w:val="72"/>
          <w:szCs w:val="72"/>
        </w:rPr>
        <w:t>NAPLÓ</w:t>
      </w:r>
    </w:p>
    <w:p w14:paraId="3D14EF0A" w14:textId="774FAF64" w:rsidR="00BC1D68" w:rsidRPr="001276FE" w:rsidRDefault="001276FE" w:rsidP="00551D37">
      <w:pPr>
        <w:jc w:val="center"/>
        <w:rPr>
          <w:i/>
          <w:iCs/>
          <w:sz w:val="40"/>
          <w:szCs w:val="40"/>
        </w:rPr>
      </w:pPr>
      <w:r w:rsidRPr="001276FE">
        <w:rPr>
          <w:i/>
          <w:iCs/>
          <w:sz w:val="72"/>
          <w:szCs w:val="72"/>
        </w:rPr>
        <w:t>/</w:t>
      </w:r>
      <w:r w:rsidR="00A22368">
        <w:rPr>
          <w:i/>
          <w:iCs/>
          <w:sz w:val="72"/>
          <w:szCs w:val="72"/>
        </w:rPr>
        <w:t>gyakorlat</w:t>
      </w:r>
      <w:r w:rsidR="00E03B8A" w:rsidRPr="001276FE">
        <w:rPr>
          <w:i/>
          <w:iCs/>
          <w:sz w:val="72"/>
          <w:szCs w:val="72"/>
        </w:rPr>
        <w:t xml:space="preserve"> beadandó</w:t>
      </w:r>
      <w:r w:rsidRPr="001276FE">
        <w:rPr>
          <w:i/>
          <w:iCs/>
          <w:sz w:val="72"/>
          <w:szCs w:val="72"/>
        </w:rPr>
        <w:t>/</w:t>
      </w:r>
    </w:p>
    <w:p w14:paraId="284A7580" w14:textId="77777777" w:rsidR="00BC1D68" w:rsidRDefault="00BC1D68">
      <w:pPr>
        <w:rPr>
          <w:sz w:val="40"/>
          <w:szCs w:val="40"/>
        </w:rPr>
      </w:pPr>
    </w:p>
    <w:p w14:paraId="4B59D089" w14:textId="4AADA2F8" w:rsidR="00BC1D68" w:rsidRDefault="00E03B8A" w:rsidP="00BC1D68">
      <w:pPr>
        <w:jc w:val="center"/>
        <w:rPr>
          <w:sz w:val="40"/>
          <w:szCs w:val="40"/>
        </w:rPr>
      </w:pPr>
      <w:r>
        <w:rPr>
          <w:sz w:val="40"/>
          <w:szCs w:val="40"/>
        </w:rPr>
        <w:t>BALOGH NORBERT</w:t>
      </w:r>
    </w:p>
    <w:p w14:paraId="597CF5FA" w14:textId="0F4F7DB4" w:rsidR="00BC1D68" w:rsidRDefault="00E03B8A" w:rsidP="00E10668">
      <w:pPr>
        <w:jc w:val="center"/>
        <w:rPr>
          <w:sz w:val="32"/>
          <w:szCs w:val="32"/>
        </w:rPr>
      </w:pPr>
      <w:r>
        <w:rPr>
          <w:sz w:val="32"/>
          <w:szCs w:val="32"/>
        </w:rPr>
        <w:t>I2I25Q</w:t>
      </w:r>
    </w:p>
    <w:p w14:paraId="05E18AF3" w14:textId="77777777" w:rsidR="006839FE" w:rsidRDefault="006839FE" w:rsidP="00E10668">
      <w:pPr>
        <w:jc w:val="center"/>
        <w:rPr>
          <w:sz w:val="32"/>
          <w:szCs w:val="32"/>
        </w:rPr>
      </w:pPr>
    </w:p>
    <w:p w14:paraId="4B595122" w14:textId="6FB36D6A" w:rsidR="006839FE" w:rsidRDefault="00E03B8A" w:rsidP="006839FE">
      <w:pPr>
        <w:jc w:val="center"/>
        <w:rPr>
          <w:sz w:val="40"/>
          <w:szCs w:val="40"/>
        </w:rPr>
      </w:pPr>
      <w:r>
        <w:rPr>
          <w:sz w:val="40"/>
          <w:szCs w:val="40"/>
        </w:rPr>
        <w:t>TORONTÁLI ESZTER</w:t>
      </w:r>
    </w:p>
    <w:p w14:paraId="3C8A6436" w14:textId="7338D459" w:rsidR="006839FE" w:rsidRDefault="00E03B8A" w:rsidP="006839FE">
      <w:pPr>
        <w:jc w:val="center"/>
        <w:rPr>
          <w:sz w:val="32"/>
          <w:szCs w:val="32"/>
        </w:rPr>
      </w:pPr>
      <w:r>
        <w:rPr>
          <w:sz w:val="32"/>
          <w:szCs w:val="32"/>
        </w:rPr>
        <w:t>J3GE0B</w:t>
      </w:r>
    </w:p>
    <w:p w14:paraId="5F51C93F" w14:textId="77777777" w:rsidR="006839FE" w:rsidRPr="00BC1D68" w:rsidRDefault="006839FE" w:rsidP="006839FE">
      <w:pPr>
        <w:rPr>
          <w:sz w:val="32"/>
          <w:szCs w:val="32"/>
        </w:rPr>
      </w:pPr>
    </w:p>
    <w:p w14:paraId="45BA494A" w14:textId="169A6B03" w:rsidR="00BC1D68" w:rsidRDefault="00BC1D68">
      <w:pPr>
        <w:rPr>
          <w:sz w:val="40"/>
          <w:szCs w:val="40"/>
        </w:rPr>
      </w:pPr>
    </w:p>
    <w:p w14:paraId="4F044338" w14:textId="71938C0A" w:rsidR="00BC1D68" w:rsidRDefault="00BC1D68">
      <w:pPr>
        <w:rPr>
          <w:sz w:val="40"/>
          <w:szCs w:val="40"/>
        </w:rPr>
      </w:pPr>
    </w:p>
    <w:p w14:paraId="44704D86" w14:textId="66E24187" w:rsidR="00BC1D68" w:rsidRDefault="00BC1D68">
      <w:pPr>
        <w:rPr>
          <w:sz w:val="40"/>
          <w:szCs w:val="40"/>
        </w:rPr>
      </w:pPr>
    </w:p>
    <w:p w14:paraId="10F8C84A" w14:textId="3328761B" w:rsidR="00BC1D68" w:rsidRDefault="00BC1D68">
      <w:pPr>
        <w:rPr>
          <w:sz w:val="40"/>
          <w:szCs w:val="40"/>
        </w:rPr>
      </w:pPr>
    </w:p>
    <w:p w14:paraId="3247BEA1" w14:textId="0568F1A5" w:rsidR="00BC1D68" w:rsidRDefault="00BC1D68">
      <w:pPr>
        <w:rPr>
          <w:sz w:val="40"/>
          <w:szCs w:val="40"/>
        </w:rPr>
      </w:pPr>
    </w:p>
    <w:p w14:paraId="260B018A" w14:textId="508AAF54" w:rsidR="00BC1D68" w:rsidRDefault="00BC1D68">
      <w:pPr>
        <w:rPr>
          <w:sz w:val="40"/>
          <w:szCs w:val="40"/>
        </w:rPr>
      </w:pPr>
    </w:p>
    <w:p w14:paraId="737516D5" w14:textId="6DF9EA1A" w:rsidR="00032C0B" w:rsidRDefault="00032C0B">
      <w:pPr>
        <w:rPr>
          <w:sz w:val="40"/>
          <w:szCs w:val="40"/>
        </w:rPr>
      </w:pPr>
    </w:p>
    <w:p w14:paraId="2796EA0C" w14:textId="639D98E9" w:rsidR="00032C0B" w:rsidRDefault="00032C0B">
      <w:pPr>
        <w:rPr>
          <w:sz w:val="40"/>
          <w:szCs w:val="40"/>
        </w:rPr>
      </w:pPr>
    </w:p>
    <w:p w14:paraId="30001895" w14:textId="0EBBE23A" w:rsidR="00032C0B" w:rsidRDefault="00032C0B">
      <w:pPr>
        <w:rPr>
          <w:sz w:val="40"/>
          <w:szCs w:val="40"/>
        </w:rPr>
      </w:pPr>
    </w:p>
    <w:p w14:paraId="58E2733B" w14:textId="77777777" w:rsidR="00032C0B" w:rsidRDefault="00032C0B">
      <w:pPr>
        <w:rPr>
          <w:sz w:val="40"/>
          <w:szCs w:val="40"/>
        </w:rPr>
      </w:pPr>
    </w:p>
    <w:p w14:paraId="38C1B302" w14:textId="746B0D95" w:rsidR="00BC1D68" w:rsidRPr="00032C0B" w:rsidRDefault="00BC1D68" w:rsidP="00BC1D68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</w:t>
      </w:r>
      <w:r w:rsidR="00E03B8A">
        <w:rPr>
          <w:sz w:val="32"/>
          <w:szCs w:val="32"/>
        </w:rPr>
        <w:t>4</w:t>
      </w:r>
    </w:p>
    <w:p w14:paraId="484BD79C" w14:textId="4FA1E7A4" w:rsidR="00BC1D68" w:rsidRPr="00BC1D68" w:rsidRDefault="00BC1D68">
      <w:r>
        <w:br w:type="page"/>
      </w:r>
    </w:p>
    <w:p w14:paraId="4F3533F9" w14:textId="58B16808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7A33B23B" w14:textId="1BD44877" w:rsidR="00DB0EEC" w:rsidRDefault="00AD77F8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83951735" w:history="1">
        <w:r w:rsidR="00DB0EEC" w:rsidRPr="00FB550F">
          <w:rPr>
            <w:rStyle w:val="Hiperhivatkozs"/>
            <w:noProof/>
          </w:rPr>
          <w:t>1.</w:t>
        </w:r>
        <w:r w:rsidR="00DB0EEC"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="00DB0EEC" w:rsidRPr="00FB550F">
          <w:rPr>
            <w:rStyle w:val="Hiperhivatkozs"/>
            <w:noProof/>
          </w:rPr>
          <w:t>Az ellenőrzéshez szükséges linkek</w:t>
        </w:r>
        <w:r w:rsidR="00DB0EEC">
          <w:rPr>
            <w:noProof/>
            <w:webHidden/>
          </w:rPr>
          <w:tab/>
        </w:r>
        <w:r w:rsidR="00DB0EEC">
          <w:rPr>
            <w:noProof/>
            <w:webHidden/>
          </w:rPr>
          <w:fldChar w:fldCharType="begin"/>
        </w:r>
        <w:r w:rsidR="00DB0EEC">
          <w:rPr>
            <w:noProof/>
            <w:webHidden/>
          </w:rPr>
          <w:instrText xml:space="preserve"> PAGEREF _Toc183951735 \h </w:instrText>
        </w:r>
        <w:r w:rsidR="00DB0EEC">
          <w:rPr>
            <w:noProof/>
            <w:webHidden/>
          </w:rPr>
        </w:r>
        <w:r w:rsidR="00DB0EEC">
          <w:rPr>
            <w:noProof/>
            <w:webHidden/>
          </w:rPr>
          <w:fldChar w:fldCharType="separate"/>
        </w:r>
        <w:r w:rsidR="00DB0EEC">
          <w:rPr>
            <w:noProof/>
            <w:webHidden/>
          </w:rPr>
          <w:t>3</w:t>
        </w:r>
        <w:r w:rsidR="00DB0EEC">
          <w:rPr>
            <w:noProof/>
            <w:webHidden/>
          </w:rPr>
          <w:fldChar w:fldCharType="end"/>
        </w:r>
      </w:hyperlink>
    </w:p>
    <w:p w14:paraId="2C497A98" w14:textId="41F8113C" w:rsidR="00DB0EEC" w:rsidRDefault="00DB0EEC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1736" w:history="1">
        <w:r w:rsidRPr="00FB550F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B550F">
          <w:rPr>
            <w:rStyle w:val="Hiperhivatkozs"/>
            <w:noProof/>
          </w:rPr>
          <w:t>Project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F0E81F" w14:textId="4C19ED10" w:rsidR="00DB0EEC" w:rsidRDefault="00DB0EEC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1737" w:history="1">
        <w:r w:rsidRPr="00FB550F">
          <w:rPr>
            <w:rStyle w:val="Hiperhivatkozs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FB550F">
          <w:rPr>
            <w:rStyle w:val="Hiperhivatkozs"/>
            <w:noProof/>
          </w:rPr>
          <w:t>Felhasználói szerepkörök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05AB01" w14:textId="598087F6" w:rsidR="00DB0EEC" w:rsidRDefault="00DB0EEC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1738" w:history="1">
        <w:r w:rsidRPr="00FB550F">
          <w:rPr>
            <w:rStyle w:val="Hiperhivatkozs"/>
            <w:noProof/>
          </w:rPr>
          <w:t>RESTful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74EB46" w14:textId="567E129D" w:rsidR="00402F50" w:rsidRDefault="00AD77F8">
      <w:r>
        <w:fldChar w:fldCharType="end"/>
      </w:r>
    </w:p>
    <w:p w14:paraId="526B1F5E" w14:textId="77777777" w:rsidR="00402F50" w:rsidRDefault="00402F50"/>
    <w:p w14:paraId="729F2DD1" w14:textId="77777777" w:rsidR="002D35FE" w:rsidRDefault="002D35FE">
      <w:r>
        <w:br w:type="page"/>
      </w:r>
    </w:p>
    <w:p w14:paraId="217BBA17" w14:textId="77777777" w:rsidR="00CD0FA6" w:rsidRPr="00785B4D" w:rsidRDefault="00CD0FA6" w:rsidP="00CD0FA6">
      <w:pPr>
        <w:pStyle w:val="szdcmsor1"/>
        <w:numPr>
          <w:ilvl w:val="0"/>
          <w:numId w:val="20"/>
        </w:numPr>
      </w:pPr>
      <w:bookmarkStart w:id="0" w:name="_Toc183803627"/>
      <w:bookmarkStart w:id="1" w:name="_Toc183951735"/>
      <w:r>
        <w:lastRenderedPageBreak/>
        <w:t>Az ellenőrzéshez szükséges linkek</w:t>
      </w:r>
      <w:bookmarkEnd w:id="0"/>
      <w:bookmarkEnd w:id="1"/>
    </w:p>
    <w:p w14:paraId="40AC67E0" w14:textId="5DE588D8" w:rsidR="0076585C" w:rsidRPr="000A596F" w:rsidRDefault="00DD38B6" w:rsidP="0076585C">
      <w:pPr>
        <w:pStyle w:val="szdszveg"/>
        <w:rPr>
          <w:color w:val="FF0000"/>
        </w:rPr>
      </w:pPr>
      <w:r>
        <w:t>GitHub</w:t>
      </w:r>
      <w:r w:rsidR="00443366">
        <w:t xml:space="preserve"> link: </w:t>
      </w:r>
      <w:hyperlink r:id="rId12" w:history="1">
        <w:r w:rsidR="006D37E8" w:rsidRPr="006D37E8">
          <w:rPr>
            <w:rStyle w:val="Hiperhivatkozs"/>
          </w:rPr>
          <w:t>https://github.com/NickDale/naplo</w:t>
        </w:r>
      </w:hyperlink>
    </w:p>
    <w:p w14:paraId="689DC9DA" w14:textId="69398A79" w:rsidR="005C3870" w:rsidRDefault="00DD38B6" w:rsidP="00443366">
      <w:pPr>
        <w:pStyle w:val="szdszveg"/>
      </w:pPr>
      <w:r>
        <w:t>GitHub</w:t>
      </w:r>
      <w:r w:rsidR="005C3870">
        <w:t xml:space="preserve"> felhasználók: </w:t>
      </w:r>
    </w:p>
    <w:p w14:paraId="2F2270EE" w14:textId="1CC8CC64" w:rsidR="005C3870" w:rsidRDefault="00CB787A" w:rsidP="005C3870">
      <w:pPr>
        <w:pStyle w:val="szdszveg"/>
        <w:numPr>
          <w:ilvl w:val="0"/>
          <w:numId w:val="19"/>
        </w:numPr>
      </w:pPr>
      <w:r>
        <w:t>Torontáli</w:t>
      </w:r>
      <w:r w:rsidR="001276FE">
        <w:t xml:space="preserve"> Eszter</w:t>
      </w:r>
      <w:r w:rsidR="005C3870">
        <w:t xml:space="preserve"> – </w:t>
      </w:r>
      <w:r w:rsidR="001276FE">
        <w:rPr>
          <w:b/>
          <w:bCs/>
          <w:i/>
          <w:iCs/>
        </w:rPr>
        <w:t>GHEszti</w:t>
      </w:r>
    </w:p>
    <w:p w14:paraId="2506D74B" w14:textId="65F8581F" w:rsidR="005C3870" w:rsidRDefault="005C3870" w:rsidP="005C3870">
      <w:pPr>
        <w:pStyle w:val="szdszveg"/>
        <w:numPr>
          <w:ilvl w:val="0"/>
          <w:numId w:val="19"/>
        </w:numPr>
      </w:pPr>
      <w:r>
        <w:t xml:space="preserve">Balogh Norbert – </w:t>
      </w:r>
      <w:r w:rsidRPr="005C3870">
        <w:rPr>
          <w:b/>
          <w:bCs/>
          <w:i/>
          <w:iCs/>
        </w:rPr>
        <w:t>NickDale</w:t>
      </w:r>
    </w:p>
    <w:p w14:paraId="28F4E2B2" w14:textId="77777777" w:rsidR="005C3870" w:rsidRDefault="005C3870" w:rsidP="005C3870">
      <w:pPr>
        <w:pStyle w:val="szdszveg"/>
        <w:ind w:left="397" w:firstLine="0"/>
      </w:pPr>
    </w:p>
    <w:p w14:paraId="27CB6FD7" w14:textId="2F3856EA" w:rsidR="005C3870" w:rsidRDefault="005C3870" w:rsidP="005C3870">
      <w:pPr>
        <w:pStyle w:val="szdszveg"/>
        <w:ind w:left="397" w:firstLine="0"/>
      </w:pPr>
      <w:r>
        <w:t xml:space="preserve">A feladat felosztásokat és követéseket a </w:t>
      </w:r>
      <w:r w:rsidR="00DD38B6">
        <w:t>GitHub</w:t>
      </w:r>
      <w:r>
        <w:t xml:space="preserve"> projekt segítségével valósítottuk meg.</w:t>
      </w:r>
    </w:p>
    <w:p w14:paraId="17370998" w14:textId="77777777" w:rsidR="00AB2269" w:rsidRDefault="006D37E8" w:rsidP="00AB2269">
      <w:pPr>
        <w:pStyle w:val="szdszveg"/>
        <w:ind w:firstLine="0"/>
      </w:pPr>
      <w:hyperlink r:id="rId13" w:history="1">
        <w:r w:rsidRPr="006D37E8">
          <w:rPr>
            <w:rStyle w:val="Hiperhivatkozs"/>
          </w:rPr>
          <w:t>https://github.com/users/NickDale/projects/3</w:t>
        </w:r>
      </w:hyperlink>
    </w:p>
    <w:p w14:paraId="2CC23A1E" w14:textId="5104F9B8" w:rsidR="00AB2269" w:rsidRPr="00AB2269" w:rsidRDefault="00AB2269" w:rsidP="00AB2269">
      <w:pPr>
        <w:pStyle w:val="szdszveg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Feladat meghatározása</w:t>
      </w:r>
    </w:p>
    <w:p w14:paraId="37D3A56B" w14:textId="4539D1EF" w:rsidR="000A596F" w:rsidRPr="000A596F" w:rsidRDefault="000A596F" w:rsidP="000A596F">
      <w:pPr>
        <w:pStyle w:val="szdszveg"/>
        <w:ind w:left="360" w:firstLine="0"/>
      </w:pPr>
    </w:p>
    <w:p w14:paraId="2FC2014D" w14:textId="40B8B6B2" w:rsidR="00AB2269" w:rsidRDefault="00F95BA0" w:rsidP="00AB2269">
      <w:pPr>
        <w:pStyle w:val="szdszveg"/>
        <w:rPr>
          <w:noProof/>
        </w:rPr>
      </w:pPr>
      <w:r w:rsidRPr="00F95BA0">
        <w:t>Egyre több iskolában használnak elektronikus naplót. Ebben a naplóban – sok más egyéb mellett – rögzítik az osztályzatokat is. A feladatban szereplő adatbázis a Városvégi</w:t>
      </w:r>
      <w:r w:rsidR="003E47EC">
        <w:t xml:space="preserve"> </w:t>
      </w:r>
      <w:proofErr w:type="spellStart"/>
      <w:r w:rsidR="003E47EC" w:rsidRPr="00F95BA0">
        <w:t>tartal-mazza</w:t>
      </w:r>
      <w:proofErr w:type="spellEnd"/>
      <w:r w:rsidR="003E47EC" w:rsidRPr="00F95BA0">
        <w:t>. Tudjuk, hogy az adathalmazban nincs két azonos nevű személy.</w:t>
      </w:r>
      <w:r w:rsidR="003E47EC" w:rsidRPr="00F95BA0">
        <w:rPr>
          <w:noProof/>
        </w:rPr>
        <w:t xml:space="preserve"> </w:t>
      </w:r>
      <w:r w:rsidRPr="00F95BA0">
        <w:t xml:space="preserve"> Gimnázium elektronikus naplójának egy tanév első négy hónapjában bejegyzett jegyeit</w:t>
      </w:r>
      <w:r w:rsidR="00AB2269">
        <w:rPr>
          <w:noProof/>
        </w:rPr>
        <w:t xml:space="preserve">. </w:t>
      </w:r>
    </w:p>
    <w:p w14:paraId="7B74275B" w14:textId="12E329A9" w:rsidR="003E47EC" w:rsidRPr="003E47EC" w:rsidRDefault="003E47EC" w:rsidP="00AB2269">
      <w:pPr>
        <w:pStyle w:val="szdszveg"/>
        <w:rPr>
          <w:noProof/>
        </w:rPr>
      </w:pPr>
      <w:r w:rsidRPr="003E47EC">
        <w:t xml:space="preserve">A jegy és a tárgy tábla között egy a többhöz kapcsolat van, mivel egy tárgyhoz több jegy is kapcsolódhat, azonban egy jegy az biztosan csak egy tárgyhoz tartozik. A jegy diák táblák között szintén egy a többhöz kapcsolat, mivel egy diákhoz több jegy is tartozik, de egy jegy az egy konkrét diákhoz tartozik.   </w:t>
      </w:r>
    </w:p>
    <w:p w14:paraId="05F31B82" w14:textId="59982BBA" w:rsidR="00EA64E6" w:rsidRDefault="00EA64E6" w:rsidP="00EA64E6">
      <w:pPr>
        <w:pStyle w:val="szdszveg"/>
        <w:ind w:firstLine="0"/>
        <w:jc w:val="left"/>
      </w:pPr>
      <w:r>
        <w:t>A következő kép szemlélteti a feladat során elkészített adatbázis diagramja, az egyes táblák közötti kapcsolattal.</w:t>
      </w:r>
    </w:p>
    <w:p w14:paraId="6EE6A32D" w14:textId="35565494" w:rsidR="00EA64E6" w:rsidRDefault="00EA64E6" w:rsidP="00EA64E6">
      <w:pPr>
        <w:pStyle w:val="szdszveg"/>
        <w:jc w:val="left"/>
      </w:pPr>
      <w:r>
        <w:rPr>
          <w:noProof/>
        </w:rPr>
        <w:drawing>
          <wp:inline distT="0" distB="0" distL="0" distR="0" wp14:anchorId="4BF7799F" wp14:editId="54188CC4">
            <wp:extent cx="5096786" cy="2327374"/>
            <wp:effectExtent l="0" t="0" r="8890" b="0"/>
            <wp:docPr id="124231678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1678" name="Kép 1" descr="A képen szöveg, képernyőkép, Betűtípus, diagra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177" cy="23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92A0" w14:textId="77777777" w:rsidR="00AB2269" w:rsidRDefault="00AB2269" w:rsidP="00AB2269">
      <w:pPr>
        <w:pStyle w:val="szdcmsor1"/>
        <w:numPr>
          <w:ilvl w:val="0"/>
          <w:numId w:val="20"/>
        </w:numPr>
      </w:pPr>
      <w:bookmarkStart w:id="2" w:name="_Toc183803629"/>
      <w:bookmarkStart w:id="3" w:name="_Toc183951736"/>
      <w:r>
        <w:lastRenderedPageBreak/>
        <w:t>Project felépítése</w:t>
      </w:r>
      <w:bookmarkEnd w:id="2"/>
      <w:bookmarkEnd w:id="3"/>
    </w:p>
    <w:p w14:paraId="7A6748BE" w14:textId="47A211E8" w:rsidR="00F04B3C" w:rsidRDefault="00F04B3C" w:rsidP="00CB787A">
      <w:pPr>
        <w:pStyle w:val="szdszveg"/>
      </w:pPr>
      <w:r>
        <w:t>A project megvalósítása során a következő technológiákat, nyelveket, toolokat használtuk.</w:t>
      </w:r>
    </w:p>
    <w:p w14:paraId="6E06AAE2" w14:textId="77777777" w:rsidR="00994E0B" w:rsidRDefault="00994E0B" w:rsidP="007E2268">
      <w:pPr>
        <w:pStyle w:val="szdszveg"/>
        <w:numPr>
          <w:ilvl w:val="0"/>
          <w:numId w:val="19"/>
        </w:numPr>
      </w:pPr>
      <w:r>
        <w:t>Spring boot 3.4.0</w:t>
      </w:r>
    </w:p>
    <w:p w14:paraId="03FCFFD4" w14:textId="77777777" w:rsidR="00994E0B" w:rsidRDefault="00F04B3C" w:rsidP="007E2268">
      <w:pPr>
        <w:pStyle w:val="szdszveg"/>
        <w:numPr>
          <w:ilvl w:val="0"/>
          <w:numId w:val="19"/>
        </w:numPr>
      </w:pPr>
      <w:r>
        <w:t>JAVA 17</w:t>
      </w:r>
    </w:p>
    <w:p w14:paraId="3BE2BED6" w14:textId="3AC177AB" w:rsidR="00994E0B" w:rsidRDefault="00994E0B" w:rsidP="00994E0B">
      <w:pPr>
        <w:pStyle w:val="szdszveg"/>
        <w:numPr>
          <w:ilvl w:val="0"/>
          <w:numId w:val="19"/>
        </w:numPr>
      </w:pPr>
      <w:proofErr w:type="spellStart"/>
      <w:r>
        <w:t>maven</w:t>
      </w:r>
      <w:proofErr w:type="spellEnd"/>
    </w:p>
    <w:p w14:paraId="4E7C39FA" w14:textId="58D81778" w:rsidR="00DC5BB0" w:rsidRDefault="00DC5BB0" w:rsidP="00994E0B">
      <w:pPr>
        <w:pStyle w:val="szdszveg"/>
        <w:numPr>
          <w:ilvl w:val="0"/>
          <w:numId w:val="19"/>
        </w:numPr>
      </w:pPr>
      <w:proofErr w:type="spellStart"/>
      <w:r>
        <w:t>MySQL</w:t>
      </w:r>
      <w:proofErr w:type="spellEnd"/>
      <w:r>
        <w:t xml:space="preserve"> adatbázis</w:t>
      </w:r>
    </w:p>
    <w:p w14:paraId="3E4977AF" w14:textId="2DF729AE" w:rsidR="00F04B3C" w:rsidRDefault="00F04B3C" w:rsidP="00F04B3C">
      <w:pPr>
        <w:pStyle w:val="szdszveg"/>
        <w:numPr>
          <w:ilvl w:val="0"/>
          <w:numId w:val="19"/>
        </w:numPr>
      </w:pPr>
      <w:r>
        <w:t>Használt dependencyk</w:t>
      </w:r>
    </w:p>
    <w:p w14:paraId="7BF75760" w14:textId="0F892D10" w:rsidR="00F04B3C" w:rsidRDefault="00994E0B" w:rsidP="00F04B3C">
      <w:pPr>
        <w:pStyle w:val="szdszveg"/>
        <w:numPr>
          <w:ilvl w:val="1"/>
          <w:numId w:val="19"/>
        </w:numPr>
      </w:pPr>
      <w:r>
        <w:t>Spring Data JPA az adatbázis leképezéséhez és az adatbázis műveletekhez</w:t>
      </w:r>
    </w:p>
    <w:p w14:paraId="637653C5" w14:textId="1B636C33" w:rsidR="00F04B3C" w:rsidRDefault="00994E0B" w:rsidP="00F04B3C">
      <w:pPr>
        <w:pStyle w:val="szdszveg"/>
        <w:numPr>
          <w:ilvl w:val="1"/>
          <w:numId w:val="19"/>
        </w:numPr>
      </w:pPr>
      <w:r>
        <w:t xml:space="preserve">Spring </w:t>
      </w:r>
      <w:proofErr w:type="spellStart"/>
      <w:r>
        <w:t>Security</w:t>
      </w:r>
      <w:proofErr w:type="spellEnd"/>
      <w:r>
        <w:t xml:space="preserve"> a jogosultság kezeléshez</w:t>
      </w:r>
    </w:p>
    <w:p w14:paraId="341C50A8" w14:textId="52CAFA18" w:rsidR="00994E0B" w:rsidRDefault="00994E0B" w:rsidP="00F04B3C">
      <w:pPr>
        <w:pStyle w:val="szdszveg"/>
        <w:numPr>
          <w:ilvl w:val="1"/>
          <w:numId w:val="19"/>
        </w:numPr>
      </w:pPr>
      <w:proofErr w:type="spellStart"/>
      <w:r>
        <w:t>Thymeleaf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a megjelenítéshez</w:t>
      </w:r>
    </w:p>
    <w:p w14:paraId="42E99445" w14:textId="77777777" w:rsidR="00994E0B" w:rsidRDefault="00994E0B" w:rsidP="00254F2F">
      <w:pPr>
        <w:pStyle w:val="szdszveg"/>
      </w:pPr>
    </w:p>
    <w:p w14:paraId="74815D32" w14:textId="578A660A" w:rsidR="00CB787A" w:rsidRDefault="00994E0B" w:rsidP="00254F2F">
      <w:pPr>
        <w:pStyle w:val="szdszveg"/>
      </w:pPr>
      <w:r>
        <w:t xml:space="preserve">A </w:t>
      </w:r>
      <w:proofErr w:type="spellStart"/>
      <w:r>
        <w:t>spring</w:t>
      </w:r>
      <w:proofErr w:type="spellEnd"/>
      <w:r>
        <w:t xml:space="preserve"> bootnak köszönhetően a </w:t>
      </w:r>
      <w:r w:rsidRPr="00994E0B">
        <w:rPr>
          <w:i/>
          <w:iCs/>
        </w:rPr>
        <w:t>JPA</w:t>
      </w:r>
      <w:r>
        <w:t xml:space="preserve"> és a </w:t>
      </w:r>
      <w:proofErr w:type="spellStart"/>
      <w:r>
        <w:t>T</w:t>
      </w:r>
      <w:r w:rsidRPr="00994E0B">
        <w:rPr>
          <w:i/>
          <w:iCs/>
        </w:rPr>
        <w:t>hymeleaf</w:t>
      </w:r>
      <w:proofErr w:type="spellEnd"/>
      <w:r>
        <w:t xml:space="preserve"> </w:t>
      </w:r>
      <w:proofErr w:type="spellStart"/>
      <w:r>
        <w:t>configurációt</w:t>
      </w:r>
      <w:proofErr w:type="spellEnd"/>
      <w:r>
        <w:t xml:space="preserve"> elegendő volt az </w:t>
      </w:r>
      <w:proofErr w:type="spellStart"/>
      <w:proofErr w:type="gramStart"/>
      <w:r w:rsidRPr="00994E0B">
        <w:rPr>
          <w:i/>
          <w:iCs/>
        </w:rPr>
        <w:t>application.propertiesben</w:t>
      </w:r>
      <w:proofErr w:type="spellEnd"/>
      <w:proofErr w:type="gramEnd"/>
      <w:r>
        <w:t xml:space="preserve"> megadni és a keretrendszer létrehozta a szükséges </w:t>
      </w:r>
      <w:proofErr w:type="spellStart"/>
      <w:r>
        <w:t>beaneket</w:t>
      </w:r>
      <w:proofErr w:type="spellEnd"/>
      <w:r>
        <w:t>, konfigurációkat.</w:t>
      </w:r>
    </w:p>
    <w:p w14:paraId="2A2B3188" w14:textId="25EA62D1" w:rsidR="00C53E38" w:rsidRDefault="00376F15" w:rsidP="00DC5BB0">
      <w:pPr>
        <w:pStyle w:val="szdszveg"/>
      </w:pPr>
      <w:r>
        <w:t>Az adatbázis elérési URL-t a feladatkiírásban felt</w:t>
      </w:r>
      <w:r w:rsidR="00DF062F">
        <w:t>ü</w:t>
      </w:r>
      <w:r>
        <w:t>ntetet</w:t>
      </w:r>
      <w:r w:rsidR="00DC5BB0">
        <w:t xml:space="preserve">t módon állítottuk be, így a </w:t>
      </w:r>
      <w:r w:rsidR="00DC5BB0" w:rsidRPr="00DC5BB0">
        <w:t>MYSQL_HOST</w:t>
      </w:r>
      <w:r w:rsidR="00DC5BB0">
        <w:t xml:space="preserve"> könnyen lecserélhető teszteléshez egy másik elérési útvonalra.</w:t>
      </w:r>
    </w:p>
    <w:p w14:paraId="50617831" w14:textId="77777777" w:rsidR="00431DCB" w:rsidRDefault="00BD0353" w:rsidP="00254F2F">
      <w:pPr>
        <w:pStyle w:val="szdszveg"/>
      </w:pPr>
      <w:r>
        <w:t>A projektet legjobb tudásunk szerint igyekeztünk strukturáltan felépíteni</w:t>
      </w:r>
      <w:r w:rsidR="00DC5BB0">
        <w:t>,</w:t>
      </w:r>
      <w:r>
        <w:t xml:space="preserve"> </w:t>
      </w:r>
      <w:r w:rsidR="00DC5BB0">
        <w:t>ahol MVC-t, vagyis a vizuális megjelenítést szolgáló API-</w:t>
      </w:r>
      <w:proofErr w:type="spellStart"/>
      <w:r w:rsidR="00DC5BB0">
        <w:t>kat</w:t>
      </w:r>
      <w:proofErr w:type="spellEnd"/>
      <w:r w:rsidR="00DC5BB0">
        <w:t xml:space="preserve"> és a REST API-</w:t>
      </w:r>
      <w:proofErr w:type="spellStart"/>
      <w:r w:rsidR="00DC5BB0">
        <w:t>kat</w:t>
      </w:r>
      <w:proofErr w:type="spellEnd"/>
      <w:r w:rsidR="00DC5BB0">
        <w:t xml:space="preserve"> is elkülönítettük egy mástól.</w:t>
      </w:r>
      <w:r w:rsidR="00DC5BB0">
        <w:br/>
        <w:t>A REST API-k kaptak egy /</w:t>
      </w:r>
      <w:proofErr w:type="spellStart"/>
      <w:r w:rsidR="00DC5BB0">
        <w:t>api</w:t>
      </w:r>
      <w:proofErr w:type="spellEnd"/>
      <w:r w:rsidR="00DC5BB0">
        <w:t xml:space="preserve">/…. előtagot is. Ezek a REST standardnak megfelelően </w:t>
      </w:r>
      <w:proofErr w:type="spellStart"/>
      <w:r w:rsidR="00DC5BB0">
        <w:t>application</w:t>
      </w:r>
      <w:proofErr w:type="spellEnd"/>
      <w:r w:rsidR="00DC5BB0">
        <w:t>/</w:t>
      </w:r>
      <w:proofErr w:type="spellStart"/>
      <w:r w:rsidR="00DC5BB0">
        <w:t>json</w:t>
      </w:r>
      <w:proofErr w:type="spellEnd"/>
      <w:r w:rsidR="00DC5BB0">
        <w:t xml:space="preserve"> formátumban adnak vissza adatokat a megfelelő HTTP státuszkódok használata mellett.</w:t>
      </w:r>
    </w:p>
    <w:p w14:paraId="2CE0434B" w14:textId="68FD1C7A" w:rsidR="00431DCB" w:rsidRDefault="00431DCB" w:rsidP="00254F2F">
      <w:pPr>
        <w:pStyle w:val="szdszveg"/>
      </w:pPr>
      <w:r>
        <w:t xml:space="preserve"> A REST API-</w:t>
      </w:r>
      <w:proofErr w:type="spellStart"/>
      <w:r>
        <w:t>kat</w:t>
      </w:r>
      <w:proofErr w:type="spellEnd"/>
      <w:r>
        <w:t xml:space="preserve"> a @RestController, míg a felület által használtakat a @Controller Spring komponensek biztosítják.</w:t>
      </w:r>
    </w:p>
    <w:p w14:paraId="46CF35CE" w14:textId="77777777" w:rsidR="00431DCB" w:rsidRDefault="00431DCB" w:rsidP="00254F2F">
      <w:pPr>
        <w:pStyle w:val="szdszveg"/>
      </w:pPr>
    </w:p>
    <w:p w14:paraId="3B60C97E" w14:textId="0670B519" w:rsidR="00BD0353" w:rsidRDefault="00431DCB" w:rsidP="00254F2F">
      <w:pPr>
        <w:pStyle w:val="szdszveg"/>
      </w:pPr>
      <w:r>
        <w:t xml:space="preserve"> </w:t>
      </w:r>
      <w:r w:rsidR="00DC5BB0">
        <w:br/>
      </w:r>
    </w:p>
    <w:p w14:paraId="6D1FDE57" w14:textId="6860EE9D" w:rsidR="003D54F6" w:rsidRDefault="003D54F6" w:rsidP="00CB71EA">
      <w:pPr>
        <w:pStyle w:val="szdszveg"/>
        <w:jc w:val="center"/>
      </w:pPr>
    </w:p>
    <w:p w14:paraId="56FB13BA" w14:textId="77777777" w:rsidR="00080B16" w:rsidRDefault="00080B16" w:rsidP="00CB71EA">
      <w:pPr>
        <w:pStyle w:val="szdszveg"/>
        <w:jc w:val="center"/>
      </w:pPr>
    </w:p>
    <w:p w14:paraId="5A21E6D5" w14:textId="4FC3C9D3" w:rsidR="00080B16" w:rsidRPr="00080B16" w:rsidRDefault="00080B16" w:rsidP="00CB71EA">
      <w:pPr>
        <w:pStyle w:val="szdszveg"/>
        <w:jc w:val="center"/>
        <w:rPr>
          <w:color w:val="FF0000"/>
        </w:rPr>
      </w:pPr>
      <w:r w:rsidRPr="00080B16">
        <w:rPr>
          <w:color w:val="FF0000"/>
        </w:rPr>
        <w:t>//TODO képcsere</w:t>
      </w:r>
    </w:p>
    <w:p w14:paraId="1C8A0363" w14:textId="6C6E8108" w:rsidR="00181D80" w:rsidRDefault="00181D80" w:rsidP="00BB2FC6">
      <w:pPr>
        <w:pStyle w:val="szdcmsor1"/>
        <w:numPr>
          <w:ilvl w:val="0"/>
          <w:numId w:val="20"/>
        </w:numPr>
      </w:pPr>
      <w:bookmarkStart w:id="4" w:name="_Toc183951737"/>
      <w:r>
        <w:lastRenderedPageBreak/>
        <w:t>Felhasználói szerepkörök kezelése</w:t>
      </w:r>
      <w:bookmarkEnd w:id="4"/>
    </w:p>
    <w:p w14:paraId="6A1966EB" w14:textId="19A22345" w:rsidR="00A6217C" w:rsidRDefault="003E47EC" w:rsidP="003E47EC">
      <w:pPr>
        <w:keepNext/>
        <w:rPr>
          <w:rFonts w:cs="Times New Roman"/>
          <w:szCs w:val="24"/>
        </w:rPr>
      </w:pPr>
      <w:r w:rsidRPr="003E47EC">
        <w:rPr>
          <w:rFonts w:cs="Times New Roman"/>
          <w:szCs w:val="24"/>
        </w:rPr>
        <w:t>3 különböző felhasználói szerepkört hozt</w:t>
      </w:r>
      <w:r w:rsidR="00181D80">
        <w:rPr>
          <w:rFonts w:cs="Times New Roman"/>
          <w:szCs w:val="24"/>
        </w:rPr>
        <w:t>unk</w:t>
      </w:r>
      <w:r w:rsidRPr="003E47EC">
        <w:rPr>
          <w:rFonts w:cs="Times New Roman"/>
          <w:szCs w:val="24"/>
        </w:rPr>
        <w:t xml:space="preserve"> létre, </w:t>
      </w:r>
      <w:r w:rsidR="00A6217C">
        <w:rPr>
          <w:rFonts w:cs="Times New Roman"/>
          <w:szCs w:val="24"/>
        </w:rPr>
        <w:t xml:space="preserve">az adminisztrátort, a tanárt, illetve a diákot. </w:t>
      </w:r>
    </w:p>
    <w:p w14:paraId="4E464CFF" w14:textId="77777777" w:rsidR="00C755E8" w:rsidRDefault="00C755E8" w:rsidP="003E47EC">
      <w:pPr>
        <w:keepNext/>
        <w:rPr>
          <w:rFonts w:cs="Times New Roman"/>
          <w:szCs w:val="24"/>
        </w:rPr>
      </w:pPr>
    </w:p>
    <w:p w14:paraId="66165BE3" w14:textId="77777777" w:rsidR="00C755E8" w:rsidRDefault="00332C2C" w:rsidP="003E47EC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t>Regisztrációnál szükséges a szerepkört beállítani, ez alapján végezzük</w:t>
      </w:r>
      <w:r w:rsidR="00C755E8">
        <w:rPr>
          <w:rFonts w:cs="Times New Roman"/>
          <w:szCs w:val="24"/>
        </w:rPr>
        <w:t xml:space="preserve"> később az adatbázisban szereplő jogkör</w:t>
      </w:r>
      <w:r>
        <w:rPr>
          <w:rFonts w:cs="Times New Roman"/>
          <w:szCs w:val="24"/>
        </w:rPr>
        <w:t xml:space="preserve"> vizsgálatot.</w:t>
      </w:r>
    </w:p>
    <w:p w14:paraId="57FA301A" w14:textId="7D23EBB4" w:rsidR="00332C2C" w:rsidRDefault="003E47EC" w:rsidP="003E47EC">
      <w:pPr>
        <w:keepNext/>
        <w:rPr>
          <w:rFonts w:cs="Times New Roman"/>
          <w:szCs w:val="24"/>
        </w:rPr>
      </w:pPr>
      <w:r w:rsidRPr="003E47EC">
        <w:rPr>
          <w:rFonts w:cs="Times New Roman"/>
          <w:szCs w:val="24"/>
        </w:rPr>
        <w:t xml:space="preserve"> </w:t>
      </w:r>
    </w:p>
    <w:p w14:paraId="36B089F3" w14:textId="77777777" w:rsidR="00332C2C" w:rsidRDefault="00332C2C" w:rsidP="00332C2C">
      <w:pPr>
        <w:keepNext/>
        <w:jc w:val="center"/>
      </w:pPr>
      <w:r>
        <w:rPr>
          <w:noProof/>
        </w:rPr>
        <w:drawing>
          <wp:inline distT="0" distB="0" distL="0" distR="0" wp14:anchorId="4E180DD2" wp14:editId="793880DF">
            <wp:extent cx="2491844" cy="4419600"/>
            <wp:effectExtent l="0" t="0" r="3810" b="0"/>
            <wp:docPr id="182126222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62220" name="Kép 1" descr="A képen szöveg, képernyőkép, Betűtípus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0333" cy="443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7F36" w14:textId="557D761F" w:rsidR="00332C2C" w:rsidRDefault="00332C2C" w:rsidP="00332C2C">
      <w:pPr>
        <w:pStyle w:val="Kpalrs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SEQ ábra \* ARABIC </w:instrText>
      </w:r>
      <w:r>
        <w:rPr>
          <w:rFonts w:cs="Times New Roman"/>
          <w:szCs w:val="24"/>
        </w:rPr>
        <w:fldChar w:fldCharType="separate"/>
      </w:r>
      <w:r w:rsidR="00D75344">
        <w:rPr>
          <w:rFonts w:cs="Times New Roman"/>
          <w:noProof/>
          <w:szCs w:val="24"/>
        </w:rPr>
        <w:t>1</w:t>
      </w:r>
      <w:r>
        <w:rPr>
          <w:rFonts w:cs="Times New Roman"/>
          <w:szCs w:val="24"/>
        </w:rPr>
        <w:fldChar w:fldCharType="end"/>
      </w:r>
      <w:r>
        <w:t>. ábra - felhasználó regisztráció</w:t>
      </w:r>
    </w:p>
    <w:p w14:paraId="630BF352" w14:textId="32C7A1AB" w:rsidR="00181D80" w:rsidRDefault="00C755E8" w:rsidP="003E47EC">
      <w:pPr>
        <w:keepNext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Regisztráció után b</w:t>
      </w:r>
      <w:r w:rsidR="003E47EC" w:rsidRPr="003E47EC">
        <w:rPr>
          <w:rFonts w:cs="Times New Roman"/>
          <w:szCs w:val="24"/>
        </w:rPr>
        <w:t xml:space="preserve">ejelentkezésnél </w:t>
      </w:r>
      <w:r w:rsidR="00181D80">
        <w:rPr>
          <w:rFonts w:cs="Times New Roman"/>
          <w:szCs w:val="24"/>
        </w:rPr>
        <w:t xml:space="preserve">a </w:t>
      </w:r>
      <w:r w:rsidR="003E47EC" w:rsidRPr="003E47EC">
        <w:rPr>
          <w:rFonts w:cs="Times New Roman"/>
          <w:szCs w:val="24"/>
        </w:rPr>
        <w:t>felhasználó jogosultsági körét</w:t>
      </w:r>
      <w:r w:rsidR="00181D80">
        <w:rPr>
          <w:rFonts w:cs="Times New Roman"/>
          <w:szCs w:val="24"/>
        </w:rPr>
        <w:t xml:space="preserve"> is azonosítjuk.</w:t>
      </w:r>
    </w:p>
    <w:p w14:paraId="06303851" w14:textId="0B8B91C3" w:rsidR="003E47EC" w:rsidRPr="003E47EC" w:rsidRDefault="003E47EC" w:rsidP="003E47EC">
      <w:pPr>
        <w:keepNext/>
        <w:rPr>
          <w:rFonts w:cs="Times New Roman"/>
          <w:szCs w:val="24"/>
        </w:rPr>
      </w:pPr>
      <w:r w:rsidRPr="003E47EC">
        <w:rPr>
          <w:rFonts w:cs="Times New Roman"/>
          <w:szCs w:val="24"/>
        </w:rPr>
        <w:t xml:space="preserve">Helytelen adatok megadása esetén sikertelen a bejelentkezés. </w:t>
      </w:r>
    </w:p>
    <w:p w14:paraId="02ED35F3" w14:textId="77777777" w:rsidR="003E47EC" w:rsidRDefault="003E47EC" w:rsidP="003E47EC">
      <w:pPr>
        <w:keepNext/>
        <w:rPr>
          <w:rFonts w:ascii="Arial" w:hAnsi="Arial" w:cs="Arial"/>
          <w:szCs w:val="24"/>
        </w:rPr>
      </w:pPr>
    </w:p>
    <w:p w14:paraId="613B596E" w14:textId="2428E3A2" w:rsidR="003E47EC" w:rsidRDefault="00332C2C" w:rsidP="00181D80">
      <w:pPr>
        <w:keepNext/>
        <w:jc w:val="center"/>
      </w:pPr>
      <w:r>
        <w:rPr>
          <w:noProof/>
        </w:rPr>
        <w:drawing>
          <wp:inline distT="0" distB="0" distL="0" distR="0" wp14:anchorId="10D563DC" wp14:editId="567B5E53">
            <wp:extent cx="3116580" cy="3780110"/>
            <wp:effectExtent l="0" t="0" r="7620" b="0"/>
            <wp:docPr id="150519536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95368" name="Kép 1" descr="A képen szöveg, képernyőkép, Betűtípus, szá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2667" cy="378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CCF8" w14:textId="2594BF1E" w:rsidR="003E47EC" w:rsidRDefault="00332C2C" w:rsidP="003E47E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75344">
        <w:rPr>
          <w:noProof/>
        </w:rPr>
        <w:t>2</w:t>
      </w:r>
      <w:r>
        <w:rPr>
          <w:noProof/>
        </w:rPr>
        <w:fldChar w:fldCharType="end"/>
      </w:r>
      <w:r w:rsidR="003E47EC">
        <w:t>. ábra - bejelentkezési felület</w:t>
      </w:r>
    </w:p>
    <w:p w14:paraId="63DE282C" w14:textId="77777777" w:rsidR="003E47EC" w:rsidRDefault="003E47EC" w:rsidP="003E47EC">
      <w:pPr>
        <w:rPr>
          <w:rFonts w:ascii="Arial" w:hAnsi="Arial" w:cs="Arial"/>
          <w:szCs w:val="24"/>
        </w:rPr>
      </w:pPr>
    </w:p>
    <w:p w14:paraId="5CB81745" w14:textId="492797D7" w:rsidR="003E47EC" w:rsidRDefault="00C755E8" w:rsidP="003E47EC">
      <w:pPr>
        <w:keepNext/>
      </w:pPr>
      <w:r>
        <w:lastRenderedPageBreak/>
        <w:t>Bejelentkezett felhasználókat e</w:t>
      </w:r>
      <w:r w:rsidR="006C24AF">
        <w:t>gy</w:t>
      </w:r>
      <w:r>
        <w:t xml:space="preserve"> kezdőlap fogad, melyen tudnak tájékozódni az iskoláról, illetve a napló nyújtotta szolgáltatásokról, majd a menüben az általuk megtekinteni kívánt oldalra tudnak </w:t>
      </w:r>
      <w:r w:rsidR="006C24AF">
        <w:t>tovább haladni</w:t>
      </w:r>
      <w:r>
        <w:t xml:space="preserve">. </w:t>
      </w:r>
    </w:p>
    <w:p w14:paraId="64F88629" w14:textId="01140A2E" w:rsidR="003E47EC" w:rsidRDefault="00D75344" w:rsidP="003E47EC">
      <w:pPr>
        <w:keepNext/>
      </w:pPr>
      <w:r>
        <w:t xml:space="preserve">Egy funkció van az oldalon, amely bejelentkezés nélkül is elérhető a látogatóknak, ez pedig az üzenetküldő felület. </w:t>
      </w:r>
    </w:p>
    <w:p w14:paraId="76193B80" w14:textId="77777777" w:rsidR="00D75344" w:rsidRDefault="00D75344" w:rsidP="003E47EC">
      <w:pPr>
        <w:keepNext/>
      </w:pPr>
    </w:p>
    <w:p w14:paraId="452AC5E4" w14:textId="77777777" w:rsidR="00D75344" w:rsidRDefault="00D75344" w:rsidP="00D75344">
      <w:pPr>
        <w:keepNext/>
        <w:jc w:val="center"/>
      </w:pPr>
      <w:r>
        <w:rPr>
          <w:noProof/>
        </w:rPr>
        <w:drawing>
          <wp:inline distT="0" distB="0" distL="0" distR="0" wp14:anchorId="295340DB" wp14:editId="6DECCCF8">
            <wp:extent cx="2487526" cy="3528060"/>
            <wp:effectExtent l="0" t="0" r="8255" b="0"/>
            <wp:docPr id="1379174518" name="Kép 1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74518" name="Kép 1" descr="A képen szöveg, képernyőkép, Betűtípus, Téglala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7785" cy="352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92D9" w14:textId="19D63AD9" w:rsidR="00D75344" w:rsidRDefault="00D75344" w:rsidP="00D7534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ábra - üzenetküldő funkció</w:t>
      </w:r>
    </w:p>
    <w:p w14:paraId="1E622E68" w14:textId="77777777" w:rsidR="00D75344" w:rsidRDefault="00D75344" w:rsidP="003E47EC">
      <w:pPr>
        <w:pStyle w:val="Kpalrs"/>
        <w:jc w:val="center"/>
        <w:rPr>
          <w:noProof/>
        </w:rPr>
      </w:pPr>
    </w:p>
    <w:p w14:paraId="2D3FC071" w14:textId="0E0985E4" w:rsidR="003E47EC" w:rsidRDefault="003E47EC" w:rsidP="003E47EC">
      <w:pPr>
        <w:pStyle w:val="Kpalrs"/>
        <w:jc w:val="center"/>
        <w:rPr>
          <w:rFonts w:ascii="Arial" w:hAnsi="Arial" w:cs="Arial"/>
          <w:sz w:val="24"/>
          <w:szCs w:val="24"/>
        </w:rPr>
      </w:pPr>
      <w:r w:rsidRPr="005F3FFA">
        <w:rPr>
          <w:noProof/>
        </w:rPr>
        <w:fldChar w:fldCharType="begin"/>
      </w:r>
      <w:r w:rsidRPr="005F3FFA">
        <w:rPr>
          <w:noProof/>
        </w:rPr>
        <w:instrText xml:space="preserve"> SEQ ábra \* ARABIC </w:instrText>
      </w:r>
      <w:r w:rsidRPr="005F3FFA">
        <w:rPr>
          <w:noProof/>
        </w:rPr>
        <w:fldChar w:fldCharType="separate"/>
      </w:r>
      <w:r w:rsidR="00D75344">
        <w:rPr>
          <w:noProof/>
        </w:rPr>
        <w:t>4</w:t>
      </w:r>
      <w:r w:rsidRPr="005F3FFA">
        <w:rPr>
          <w:noProof/>
        </w:rPr>
        <w:fldChar w:fldCharType="end"/>
      </w:r>
      <w:r>
        <w:rPr>
          <w:noProof/>
        </w:rPr>
        <w:t>. ábra</w:t>
      </w:r>
      <w:r>
        <w:t xml:space="preserve"> - </w:t>
      </w:r>
      <w:proofErr w:type="spellStart"/>
      <w:r>
        <w:t>Admin</w:t>
      </w:r>
      <w:proofErr w:type="spellEnd"/>
      <w:r>
        <w:t xml:space="preserve"> kezdőlap - </w:t>
      </w:r>
      <w:r w:rsidRPr="003E47EC">
        <w:rPr>
          <w:noProof/>
          <w:color w:val="FF0000"/>
        </w:rPr>
        <w:t>TODO kicserélni</w:t>
      </w:r>
    </w:p>
    <w:p w14:paraId="01C677F6" w14:textId="77777777" w:rsidR="003E47EC" w:rsidRDefault="003E47EC" w:rsidP="003E47EC">
      <w:pPr>
        <w:rPr>
          <w:rFonts w:ascii="Arial" w:hAnsi="Arial" w:cs="Arial"/>
          <w:szCs w:val="24"/>
        </w:rPr>
      </w:pPr>
    </w:p>
    <w:p w14:paraId="35F4C1BB" w14:textId="77777777" w:rsidR="003E47EC" w:rsidRDefault="003E47EC" w:rsidP="003E47E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tanároknak lehetőségük van tárgyak, diákok megtekintésére, illetve a jegyek teljeskörű (hozzáadás, módosítás, törlés) kezelésére. Itt van egy plusz funkció, amit </w:t>
      </w:r>
      <w:proofErr w:type="spellStart"/>
      <w:r>
        <w:rPr>
          <w:rFonts w:ascii="Arial" w:hAnsi="Arial" w:cs="Arial"/>
          <w:szCs w:val="24"/>
        </w:rPr>
        <w:t>admin</w:t>
      </w:r>
      <w:proofErr w:type="spellEnd"/>
      <w:r>
        <w:rPr>
          <w:rFonts w:ascii="Arial" w:hAnsi="Arial" w:cs="Arial"/>
          <w:szCs w:val="24"/>
        </w:rPr>
        <w:t xml:space="preserve"> felületen indokolatlannak éreztem, ez pedig a diákokra szűrés és a jegyeik exportálása pdf </w:t>
      </w:r>
      <w:proofErr w:type="spellStart"/>
      <w:r>
        <w:rPr>
          <w:rFonts w:ascii="Arial" w:hAnsi="Arial" w:cs="Arial"/>
          <w:szCs w:val="24"/>
        </w:rPr>
        <w:t>fileba</w:t>
      </w:r>
      <w:proofErr w:type="spellEnd"/>
      <w:r>
        <w:rPr>
          <w:rFonts w:ascii="Arial" w:hAnsi="Arial" w:cs="Arial"/>
          <w:szCs w:val="24"/>
        </w:rPr>
        <w:t xml:space="preserve">. </w:t>
      </w:r>
    </w:p>
    <w:p w14:paraId="09B8E09B" w14:textId="77777777" w:rsidR="003E47EC" w:rsidRDefault="003E47EC" w:rsidP="003E47EC">
      <w:pPr>
        <w:keepNext/>
      </w:pPr>
      <w:r>
        <w:rPr>
          <w:noProof/>
        </w:rPr>
        <w:lastRenderedPageBreak/>
        <w:drawing>
          <wp:inline distT="0" distB="0" distL="0" distR="0" wp14:anchorId="3669991A" wp14:editId="0C235051">
            <wp:extent cx="5760720" cy="4166870"/>
            <wp:effectExtent l="0" t="0" r="0" b="5080"/>
            <wp:docPr id="2087228057" name="Kép 1" descr="A képen szöveg, képernyőkép, Betűtípus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28057" name="Kép 1" descr="A képen szöveg, képernyőkép, Betűtípus, Téglalap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513C" w14:textId="0C8CD67B" w:rsidR="003E47EC" w:rsidRDefault="003E47EC" w:rsidP="003E47EC">
      <w:pPr>
        <w:pStyle w:val="Kpalrs"/>
        <w:jc w:val="center"/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SEQ ábra \* ARABIC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D75344">
        <w:rPr>
          <w:rFonts w:ascii="Arial" w:hAnsi="Arial" w:cs="Arial"/>
          <w:noProof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fldChar w:fldCharType="end"/>
      </w:r>
      <w:r>
        <w:t xml:space="preserve">. ábra - Tanárok kezdőlap - </w:t>
      </w:r>
      <w:r w:rsidRPr="003E47EC">
        <w:rPr>
          <w:noProof/>
          <w:color w:val="FF0000"/>
        </w:rPr>
        <w:t>TODO kicserélni</w:t>
      </w:r>
    </w:p>
    <w:p w14:paraId="0C7223BF" w14:textId="77777777" w:rsidR="003E47EC" w:rsidRDefault="003E47EC" w:rsidP="003E47EC"/>
    <w:p w14:paraId="11D20BAA" w14:textId="77777777" w:rsidR="003E47EC" w:rsidRDefault="003E47EC" w:rsidP="003E47E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3. kategória, pedig a diákok, akik csak listázni tudják a tárgyakat, diákokat, illetve a jegyeket. Továbbá itt is lehetőség nyílik a diákok jegyeik exportálására. </w:t>
      </w:r>
    </w:p>
    <w:p w14:paraId="421631DA" w14:textId="77777777" w:rsidR="003E47EC" w:rsidRDefault="003E47EC" w:rsidP="003E47EC">
      <w:pPr>
        <w:rPr>
          <w:rFonts w:ascii="Arial" w:hAnsi="Arial" w:cs="Arial"/>
          <w:szCs w:val="24"/>
        </w:rPr>
      </w:pPr>
    </w:p>
    <w:p w14:paraId="688361C4" w14:textId="77777777" w:rsidR="003E47EC" w:rsidRDefault="003E47EC" w:rsidP="003E47EC">
      <w:pPr>
        <w:pStyle w:val="Cmsor1"/>
      </w:pPr>
      <w:bookmarkStart w:id="5" w:name="_Toc181275555"/>
      <w:r w:rsidRPr="007941A2">
        <w:t>Külső reszponzív sablon alkalmazása</w:t>
      </w:r>
      <w:bookmarkEnd w:id="5"/>
    </w:p>
    <w:p w14:paraId="134A99C9" w14:textId="77777777" w:rsidR="003E47EC" w:rsidRPr="003E47EC" w:rsidRDefault="003E47EC" w:rsidP="003E47EC">
      <w:pPr>
        <w:keepNext/>
        <w:rPr>
          <w:rFonts w:cs="Times New Roman"/>
          <w:szCs w:val="24"/>
        </w:rPr>
      </w:pPr>
      <w:r w:rsidRPr="003E47EC">
        <w:rPr>
          <w:rFonts w:cs="Times New Roman"/>
          <w:szCs w:val="24"/>
        </w:rPr>
        <w:t xml:space="preserve">Projektemhez </w:t>
      </w:r>
      <w:proofErr w:type="spellStart"/>
      <w:r w:rsidRPr="003E47EC">
        <w:rPr>
          <w:rFonts w:cs="Times New Roman"/>
          <w:szCs w:val="24"/>
        </w:rPr>
        <w:t>Bootstrapet</w:t>
      </w:r>
      <w:proofErr w:type="spellEnd"/>
      <w:r w:rsidRPr="003E47EC">
        <w:rPr>
          <w:rFonts w:cs="Times New Roman"/>
          <w:szCs w:val="24"/>
        </w:rPr>
        <w:t xml:space="preserve"> használtam, mely segített </w:t>
      </w:r>
      <w:proofErr w:type="gramStart"/>
      <w:r w:rsidRPr="003E47EC">
        <w:rPr>
          <w:rFonts w:cs="Times New Roman"/>
          <w:szCs w:val="24"/>
        </w:rPr>
        <w:t>a</w:t>
      </w:r>
      <w:proofErr w:type="gramEnd"/>
      <w:r w:rsidRPr="003E47EC">
        <w:rPr>
          <w:rFonts w:cs="Times New Roman"/>
          <w:szCs w:val="24"/>
        </w:rPr>
        <w:t xml:space="preserve"> ez ergonomikus design kialakításában. Továbbá JavaScriptet használtam például a táblázatok megjelenítéséhez </w:t>
      </w:r>
      <w:proofErr w:type="spellStart"/>
      <w:r w:rsidRPr="003E47EC">
        <w:rPr>
          <w:rFonts w:cs="Times New Roman"/>
          <w:szCs w:val="24"/>
        </w:rPr>
        <w:t>jquery</w:t>
      </w:r>
      <w:proofErr w:type="spellEnd"/>
      <w:r w:rsidRPr="003E47EC">
        <w:rPr>
          <w:rFonts w:cs="Times New Roman"/>
          <w:szCs w:val="24"/>
        </w:rPr>
        <w:t xml:space="preserve"> </w:t>
      </w:r>
      <w:proofErr w:type="spellStart"/>
      <w:r w:rsidRPr="003E47EC">
        <w:rPr>
          <w:rFonts w:cs="Times New Roman"/>
          <w:szCs w:val="24"/>
        </w:rPr>
        <w:t>datatables</w:t>
      </w:r>
      <w:proofErr w:type="spellEnd"/>
      <w:r w:rsidRPr="003E47EC">
        <w:rPr>
          <w:rFonts w:cs="Times New Roman"/>
          <w:szCs w:val="24"/>
        </w:rPr>
        <w:t xml:space="preserve">-t hívtam segítségül. </w:t>
      </w:r>
    </w:p>
    <w:p w14:paraId="2FFA77FB" w14:textId="77777777" w:rsidR="003E47EC" w:rsidRDefault="003E47EC" w:rsidP="003E47EC">
      <w:pPr>
        <w:keepNext/>
      </w:pPr>
      <w:r>
        <w:rPr>
          <w:noProof/>
        </w:rPr>
        <w:drawing>
          <wp:inline distT="0" distB="0" distL="0" distR="0" wp14:anchorId="41CCED0C" wp14:editId="6DAEB2FC">
            <wp:extent cx="5760720" cy="1477010"/>
            <wp:effectExtent l="0" t="0" r="0" b="8890"/>
            <wp:docPr id="12042542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5429" name="Kép 1" descr="A képen szöveg, képernyőkép, Betűtípus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A85C" w14:textId="769D5D19" w:rsidR="003E47EC" w:rsidRDefault="003E47EC" w:rsidP="003E47EC">
      <w:pPr>
        <w:pStyle w:val="Kpalrs"/>
        <w:jc w:val="center"/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SEQ ábra \* ARABIC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D75344">
        <w:rPr>
          <w:rFonts w:ascii="Arial" w:hAnsi="Arial" w:cs="Arial"/>
          <w:noProof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fldChar w:fldCharType="end"/>
      </w:r>
      <w:r>
        <w:t xml:space="preserve">. ábra - </w:t>
      </w:r>
      <w:proofErr w:type="spellStart"/>
      <w:r>
        <w:t>boostsrap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hivatkozások - </w:t>
      </w:r>
      <w:r w:rsidRPr="003E47EC">
        <w:rPr>
          <w:noProof/>
          <w:color w:val="FF0000"/>
        </w:rPr>
        <w:t>TODO kicserélni</w:t>
      </w:r>
    </w:p>
    <w:p w14:paraId="0F93DFF1" w14:textId="77777777" w:rsidR="003E47EC" w:rsidRPr="003E47EC" w:rsidRDefault="003E47EC" w:rsidP="003E47EC">
      <w:pPr>
        <w:pStyle w:val="szdszveg"/>
      </w:pPr>
    </w:p>
    <w:p w14:paraId="581274E1" w14:textId="26BA2F7F" w:rsidR="00BB2FC6" w:rsidRDefault="00BB2FC6" w:rsidP="00DB0EEC">
      <w:pPr>
        <w:pStyle w:val="szdcmsor1"/>
        <w:numPr>
          <w:ilvl w:val="0"/>
          <w:numId w:val="20"/>
        </w:numPr>
      </w:pPr>
      <w:bookmarkStart w:id="6" w:name="_Toc183951738"/>
      <w:proofErr w:type="spellStart"/>
      <w:r>
        <w:lastRenderedPageBreak/>
        <w:t>RESTful</w:t>
      </w:r>
      <w:proofErr w:type="spellEnd"/>
      <w:r>
        <w:t xml:space="preserve"> API</w:t>
      </w:r>
      <w:bookmarkEnd w:id="6"/>
    </w:p>
    <w:p w14:paraId="7BC364AE" w14:textId="77777777" w:rsidR="00DB0EEC" w:rsidRDefault="00DB0EEC" w:rsidP="00DB0EEC">
      <w:pPr>
        <w:pStyle w:val="szdszveg"/>
      </w:pPr>
      <w:r>
        <w:t xml:space="preserve">Az alkalmazásban </w:t>
      </w:r>
      <w:proofErr w:type="gramStart"/>
      <w:r>
        <w:t>diák  táblára</w:t>
      </w:r>
      <w:proofErr w:type="gramEnd"/>
      <w:r>
        <w:t xml:space="preserve"> valósítottuk meg, az </w:t>
      </w:r>
      <w:proofErr w:type="spellStart"/>
      <w:r>
        <w:t>alatvető</w:t>
      </w:r>
      <w:proofErr w:type="spellEnd"/>
      <w:r>
        <w:t xml:space="preserve"> CRUD műveleteket a </w:t>
      </w:r>
      <w:proofErr w:type="spellStart"/>
      <w:r>
        <w:t>RESTful</w:t>
      </w:r>
      <w:proofErr w:type="spellEnd"/>
      <w:r>
        <w:t xml:space="preserve"> elveknek megfelelően.</w:t>
      </w:r>
    </w:p>
    <w:p w14:paraId="7BEC5AB9" w14:textId="3CA19D2A" w:rsidR="00DB0EEC" w:rsidRDefault="00DB0EEC" w:rsidP="00DB0EEC">
      <w:pPr>
        <w:pStyle w:val="szdszveg"/>
      </w:pPr>
      <w:proofErr w:type="gramStart"/>
      <w:r>
        <w:t>A  megvalósított</w:t>
      </w:r>
      <w:proofErr w:type="gramEnd"/>
      <w:r>
        <w:t xml:space="preserve"> REST API-k kaptam egy /</w:t>
      </w:r>
      <w:proofErr w:type="spellStart"/>
      <w:r>
        <w:t>api</w:t>
      </w:r>
      <w:proofErr w:type="spellEnd"/>
      <w:r>
        <w:t xml:space="preserve">/.. előtagot, ezzel jól elkülöníthetőek a MVC </w:t>
      </w:r>
      <w:proofErr w:type="spellStart"/>
      <w:r>
        <w:t>Controllerektől</w:t>
      </w:r>
      <w:proofErr w:type="spellEnd"/>
      <w:r>
        <w:t>.</w:t>
      </w:r>
    </w:p>
    <w:p w14:paraId="580DFE38" w14:textId="77777777" w:rsidR="00DB0EEC" w:rsidRDefault="00DB0EEC" w:rsidP="00DB0EEC">
      <w:pPr>
        <w:pStyle w:val="szdszveg"/>
      </w:pPr>
    </w:p>
    <w:p w14:paraId="1D73DEFD" w14:textId="08D3A127" w:rsidR="00DB0EEC" w:rsidRPr="00DB0EEC" w:rsidRDefault="00DB0EEC" w:rsidP="00DB0EEC">
      <w:pPr>
        <w:pStyle w:val="szdszveg"/>
        <w:numPr>
          <w:ilvl w:val="1"/>
          <w:numId w:val="20"/>
        </w:numPr>
      </w:pPr>
      <w:r>
        <w:t xml:space="preserve"> GET </w:t>
      </w:r>
    </w:p>
    <w:p w14:paraId="4863B1BA" w14:textId="0631E284" w:rsidR="00BB2FC6" w:rsidRDefault="009E4EE6" w:rsidP="00BB2FC6">
      <w:pPr>
        <w:pStyle w:val="szdszveg"/>
        <w:ind w:left="360" w:firstLine="0"/>
      </w:pPr>
      <w:r>
        <w:t>Lekérdezésekhez használatok HTTP metódus</w:t>
      </w:r>
    </w:p>
    <w:p w14:paraId="18446238" w14:textId="5440A87A" w:rsidR="009E4EE6" w:rsidRDefault="009E4EE6" w:rsidP="00BB2FC6">
      <w:pPr>
        <w:pStyle w:val="szdszveg"/>
        <w:ind w:left="360" w:firstLine="0"/>
      </w:pPr>
      <w:r>
        <w:t>A feladatban 2 db GET lekérdezést valósítottunk meg.</w:t>
      </w:r>
    </w:p>
    <w:p w14:paraId="1E87038D" w14:textId="77777777" w:rsidR="009E4EE6" w:rsidRDefault="009E4EE6" w:rsidP="00BB2FC6">
      <w:pPr>
        <w:pStyle w:val="szdszveg"/>
        <w:ind w:left="360" w:firstLine="0"/>
      </w:pPr>
    </w:p>
    <w:p w14:paraId="516ABF59" w14:textId="304A0928" w:rsidR="009E4EE6" w:rsidRDefault="009E4EE6" w:rsidP="00BB2FC6">
      <w:pPr>
        <w:pStyle w:val="szdszveg"/>
        <w:ind w:left="360" w:firstLine="0"/>
      </w:pPr>
      <w:proofErr w:type="gramStart"/>
      <w:r>
        <w:t>5.1.1  Összes</w:t>
      </w:r>
      <w:proofErr w:type="gramEnd"/>
      <w:r>
        <w:t xml:space="preserve"> tanuló lekérdezése</w:t>
      </w:r>
    </w:p>
    <w:p w14:paraId="02A7C6C8" w14:textId="2B89D03E" w:rsidR="009E4EE6" w:rsidRDefault="009E4EE6" w:rsidP="00BB2FC6">
      <w:pPr>
        <w:pStyle w:val="szdszveg"/>
        <w:ind w:left="360" w:firstLine="0"/>
      </w:pPr>
      <w:r>
        <w:t xml:space="preserve">HTTP </w:t>
      </w:r>
      <w:proofErr w:type="gramStart"/>
      <w:r>
        <w:t>metódus :</w:t>
      </w:r>
      <w:proofErr w:type="gramEnd"/>
      <w:r>
        <w:t xml:space="preserve"> GET</w:t>
      </w:r>
    </w:p>
    <w:p w14:paraId="553D13C1" w14:textId="32EF5DFA" w:rsidR="009E4EE6" w:rsidRDefault="009E4EE6" w:rsidP="00BB2FC6">
      <w:pPr>
        <w:pStyle w:val="szdszveg"/>
        <w:ind w:left="360" w:firstLine="0"/>
      </w:pPr>
      <w:proofErr w:type="gramStart"/>
      <w:r>
        <w:t>URL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students</w:t>
      </w:r>
      <w:proofErr w:type="spellEnd"/>
      <w:r>
        <w:t>/</w:t>
      </w:r>
    </w:p>
    <w:p w14:paraId="01F1781F" w14:textId="57C288F6" w:rsidR="009E4EE6" w:rsidRDefault="009E4EE6" w:rsidP="009E4EE6">
      <w:pPr>
        <w:pStyle w:val="szdszveg"/>
        <w:ind w:left="360" w:firstLine="0"/>
      </w:pPr>
      <w:r>
        <w:t>Válasz: Listában visszaadja az adatbázisban szereplő diákok adatait.</w:t>
      </w:r>
    </w:p>
    <w:p w14:paraId="396F9CCF" w14:textId="77777777" w:rsidR="00BB2FC6" w:rsidRDefault="00BB2FC6" w:rsidP="00C512DE">
      <w:pPr>
        <w:pStyle w:val="szdszveg"/>
      </w:pPr>
    </w:p>
    <w:p w14:paraId="149F4743" w14:textId="57EA0E7B" w:rsidR="00B01C17" w:rsidRDefault="00B01C17" w:rsidP="00BB2FC6">
      <w:pPr>
        <w:pStyle w:val="szdszveg"/>
        <w:ind w:left="360" w:firstLine="0"/>
      </w:pPr>
      <w:r>
        <w:t>Postman test:</w:t>
      </w:r>
    </w:p>
    <w:p w14:paraId="604600F8" w14:textId="358E55F1" w:rsidR="00B01C17" w:rsidRDefault="00B01C17" w:rsidP="00BB2FC6">
      <w:pPr>
        <w:pStyle w:val="szdszveg"/>
        <w:ind w:left="360" w:firstLine="0"/>
      </w:pPr>
      <w:r>
        <w:rPr>
          <w:noProof/>
        </w:rPr>
        <w:drawing>
          <wp:inline distT="0" distB="0" distL="0" distR="0" wp14:anchorId="3083DA57" wp14:editId="46291B42">
            <wp:extent cx="4898004" cy="3780818"/>
            <wp:effectExtent l="0" t="0" r="0" b="0"/>
            <wp:docPr id="1018986135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86135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2461" cy="378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1976" w14:textId="2DACC1C0" w:rsidR="00B01C17" w:rsidRDefault="00B01C17" w:rsidP="00BB2FC6">
      <w:pPr>
        <w:pStyle w:val="szdszveg"/>
        <w:ind w:left="360" w:firstLine="0"/>
      </w:pPr>
      <w:proofErr w:type="spellStart"/>
      <w:r>
        <w:lastRenderedPageBreak/>
        <w:t>cUrl</w:t>
      </w:r>
      <w:proofErr w:type="spellEnd"/>
      <w:r>
        <w:t xml:space="preserve"> test:</w:t>
      </w:r>
    </w:p>
    <w:p w14:paraId="0C78847B" w14:textId="002D0B83" w:rsidR="00B01C17" w:rsidRPr="00BB2FC6" w:rsidRDefault="00B01C17" w:rsidP="00BB2FC6">
      <w:pPr>
        <w:pStyle w:val="szdszveg"/>
        <w:ind w:left="360" w:firstLine="0"/>
      </w:pPr>
      <w:r>
        <w:rPr>
          <w:noProof/>
        </w:rPr>
        <w:drawing>
          <wp:inline distT="0" distB="0" distL="0" distR="0" wp14:anchorId="5B1F489A" wp14:editId="1F4B81BB">
            <wp:extent cx="5579110" cy="2002790"/>
            <wp:effectExtent l="0" t="0" r="2540" b="0"/>
            <wp:docPr id="1275117281" name="Kép 1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17281" name="Kép 1" descr="A képen képernyőkép, szöveg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71CE" w14:textId="77777777" w:rsidR="00BB2FC6" w:rsidRPr="00BB2FC6" w:rsidRDefault="00BB2FC6" w:rsidP="00BB2FC6">
      <w:pPr>
        <w:pStyle w:val="szdszveg"/>
      </w:pPr>
    </w:p>
    <w:p w14:paraId="744B58D2" w14:textId="053A54C2" w:rsidR="00B01C17" w:rsidRDefault="00B01C17" w:rsidP="00B01C17">
      <w:pPr>
        <w:pStyle w:val="szdszveg"/>
        <w:ind w:left="360" w:firstLine="0"/>
      </w:pPr>
      <w:proofErr w:type="gramStart"/>
      <w:r>
        <w:t>5.1.2  Egy</w:t>
      </w:r>
      <w:proofErr w:type="gramEnd"/>
      <w:r>
        <w:t xml:space="preserve"> adott tanuló lekérdezése (ID alapján)</w:t>
      </w:r>
    </w:p>
    <w:p w14:paraId="7F1890E8" w14:textId="77777777" w:rsidR="00C512DE" w:rsidRDefault="00C512DE" w:rsidP="00C512DE">
      <w:pPr>
        <w:pStyle w:val="szdszveg"/>
        <w:ind w:left="360" w:firstLine="0"/>
      </w:pPr>
      <w:r>
        <w:t xml:space="preserve">HTTP </w:t>
      </w:r>
      <w:proofErr w:type="gramStart"/>
      <w:r>
        <w:t>metódus :</w:t>
      </w:r>
      <w:proofErr w:type="gramEnd"/>
      <w:r>
        <w:t xml:space="preserve"> GET</w:t>
      </w:r>
    </w:p>
    <w:p w14:paraId="6C7BFF34" w14:textId="1760F1B1" w:rsidR="00C512DE" w:rsidRDefault="00C512DE" w:rsidP="00C512DE">
      <w:pPr>
        <w:pStyle w:val="szdszveg"/>
        <w:ind w:left="360" w:firstLine="0"/>
      </w:pPr>
      <w:proofErr w:type="gramStart"/>
      <w:r>
        <w:t>URL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students</w:t>
      </w:r>
      <w:proofErr w:type="spellEnd"/>
      <w:r>
        <w:t>/:</w:t>
      </w:r>
      <w:proofErr w:type="spellStart"/>
      <w:r>
        <w:t>studentId</w:t>
      </w:r>
      <w:proofErr w:type="spellEnd"/>
    </w:p>
    <w:p w14:paraId="6BFA4F85" w14:textId="09AFC8FB" w:rsidR="00C512DE" w:rsidRDefault="00C512DE" w:rsidP="00C512DE">
      <w:pPr>
        <w:pStyle w:val="szdszveg"/>
        <w:ind w:left="360" w:firstLine="0"/>
      </w:pPr>
      <w:r>
        <w:t>Válasz: Visszaadja az adott ID-</w:t>
      </w:r>
      <w:proofErr w:type="spellStart"/>
      <w:r>
        <w:t>val</w:t>
      </w:r>
      <w:proofErr w:type="spellEnd"/>
      <w:r>
        <w:t xml:space="preserve"> rendelkező diák adatait.</w:t>
      </w:r>
    </w:p>
    <w:p w14:paraId="289582A2" w14:textId="77777777" w:rsidR="00C512DE" w:rsidRDefault="00C512DE" w:rsidP="00B01C17">
      <w:pPr>
        <w:pStyle w:val="szdszveg"/>
        <w:ind w:left="360" w:firstLine="0"/>
      </w:pPr>
    </w:p>
    <w:p w14:paraId="258C926E" w14:textId="10C06B99" w:rsidR="009630B0" w:rsidRDefault="009630B0" w:rsidP="00B01C17">
      <w:pPr>
        <w:pStyle w:val="szdszveg"/>
        <w:ind w:left="360" w:firstLine="0"/>
      </w:pPr>
      <w:r>
        <w:t>postman test:</w:t>
      </w:r>
    </w:p>
    <w:p w14:paraId="05770FC7" w14:textId="75C8D42E" w:rsidR="00B01C17" w:rsidRDefault="00C512DE" w:rsidP="00011156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3480EDC9" wp14:editId="34197854">
            <wp:extent cx="4476585" cy="2901169"/>
            <wp:effectExtent l="0" t="0" r="635" b="0"/>
            <wp:docPr id="531560973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60973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9405" cy="290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336A" w14:textId="77777777" w:rsidR="00011156" w:rsidRDefault="00011156" w:rsidP="00B01C17">
      <w:pPr>
        <w:pStyle w:val="szdszveg"/>
        <w:ind w:left="360" w:firstLine="0"/>
      </w:pPr>
    </w:p>
    <w:p w14:paraId="7AEFB834" w14:textId="77777777" w:rsidR="00011156" w:rsidRDefault="00011156" w:rsidP="00B01C17">
      <w:pPr>
        <w:pStyle w:val="szdszveg"/>
        <w:ind w:left="360" w:firstLine="0"/>
      </w:pPr>
    </w:p>
    <w:p w14:paraId="528D2D7E" w14:textId="77777777" w:rsidR="00011156" w:rsidRDefault="00011156" w:rsidP="00B01C17">
      <w:pPr>
        <w:pStyle w:val="szdszveg"/>
        <w:ind w:left="360" w:firstLine="0"/>
      </w:pPr>
    </w:p>
    <w:p w14:paraId="4D868E47" w14:textId="77777777" w:rsidR="00011156" w:rsidRDefault="00011156" w:rsidP="00B01C17">
      <w:pPr>
        <w:pStyle w:val="szdszveg"/>
        <w:ind w:left="360" w:firstLine="0"/>
      </w:pPr>
    </w:p>
    <w:p w14:paraId="4E88F3A2" w14:textId="0D172F84" w:rsidR="009630B0" w:rsidRDefault="009630B0" w:rsidP="00B01C17">
      <w:pPr>
        <w:pStyle w:val="szdszveg"/>
        <w:ind w:left="360" w:firstLine="0"/>
      </w:pPr>
      <w:proofErr w:type="spellStart"/>
      <w:r>
        <w:lastRenderedPageBreak/>
        <w:t>cUrl</w:t>
      </w:r>
      <w:proofErr w:type="spellEnd"/>
      <w:r>
        <w:t xml:space="preserve"> teszt:</w:t>
      </w:r>
    </w:p>
    <w:p w14:paraId="442CC3F0" w14:textId="4581F8D1" w:rsidR="009630B0" w:rsidRDefault="009630B0" w:rsidP="00011156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26334989" wp14:editId="4A4C3FE8">
            <wp:extent cx="4630703" cy="1607517"/>
            <wp:effectExtent l="0" t="0" r="0" b="0"/>
            <wp:docPr id="269728049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28049" name="Kép 1" descr="A képen szöveg, képernyőkép, Betűtípus, szoftver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7348" cy="16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6ECA" w14:textId="77777777" w:rsidR="009630B0" w:rsidRDefault="009630B0" w:rsidP="00B01C17">
      <w:pPr>
        <w:pStyle w:val="szdszveg"/>
        <w:ind w:left="360" w:firstLine="0"/>
      </w:pPr>
    </w:p>
    <w:p w14:paraId="245F481D" w14:textId="3BAF405D" w:rsidR="009630B0" w:rsidRPr="00DB0EEC" w:rsidRDefault="009630B0" w:rsidP="009630B0">
      <w:pPr>
        <w:pStyle w:val="szdszveg"/>
        <w:numPr>
          <w:ilvl w:val="1"/>
          <w:numId w:val="20"/>
        </w:numPr>
      </w:pPr>
      <w:r>
        <w:t xml:space="preserve"> POST </w:t>
      </w:r>
    </w:p>
    <w:p w14:paraId="1B42779F" w14:textId="5C986571" w:rsidR="009630B0" w:rsidRDefault="009630B0" w:rsidP="009630B0">
      <w:pPr>
        <w:pStyle w:val="szdszveg"/>
        <w:ind w:left="360" w:firstLine="0"/>
      </w:pPr>
      <w:r>
        <w:t>A POST metódus használatával egy új diákot tudunk felvenni a rendszerünkbe.</w:t>
      </w:r>
    </w:p>
    <w:p w14:paraId="285F487C" w14:textId="486BDAB2" w:rsidR="009630B0" w:rsidRDefault="009630B0" w:rsidP="009630B0">
      <w:pPr>
        <w:pStyle w:val="szdszveg"/>
        <w:ind w:left="360" w:firstLine="0"/>
      </w:pPr>
      <w:r>
        <w:t xml:space="preserve">HTTP </w:t>
      </w:r>
      <w:proofErr w:type="gramStart"/>
      <w:r>
        <w:t>metódus :</w:t>
      </w:r>
      <w:proofErr w:type="gramEnd"/>
      <w:r>
        <w:t xml:space="preserve"> POST</w:t>
      </w:r>
    </w:p>
    <w:p w14:paraId="6A6C8A5F" w14:textId="6CB1ACBD" w:rsidR="009630B0" w:rsidRDefault="009630B0" w:rsidP="009630B0">
      <w:pPr>
        <w:pStyle w:val="szdszveg"/>
        <w:ind w:left="360" w:firstLine="0"/>
      </w:pPr>
      <w:proofErr w:type="gramStart"/>
      <w:r>
        <w:t>URL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students</w:t>
      </w:r>
      <w:proofErr w:type="spellEnd"/>
      <w:r>
        <w:t>/</w:t>
      </w:r>
    </w:p>
    <w:p w14:paraId="610549BB" w14:textId="4091D6F2" w:rsidR="009630B0" w:rsidRDefault="009630B0" w:rsidP="009630B0">
      <w:pPr>
        <w:pStyle w:val="szdszveg"/>
        <w:ind w:left="360" w:firstLine="0"/>
      </w:pPr>
      <w:r>
        <w:t xml:space="preserve">Válasz: Visszaadja a felvett diák adatait, beleértve az adatbázis által </w:t>
      </w:r>
      <w:proofErr w:type="gramStart"/>
      <w:r>
        <w:t>generált  ID</w:t>
      </w:r>
      <w:proofErr w:type="gramEnd"/>
      <w:r>
        <w:t xml:space="preserve">-t is. </w:t>
      </w:r>
      <w:r>
        <w:br/>
        <w:t>Ha sikeresen mentésre került a diák, akkor 201-es (CREATED) státuszkóddal tér vissza.</w:t>
      </w:r>
    </w:p>
    <w:p w14:paraId="4F88F8DE" w14:textId="77777777" w:rsidR="009630B0" w:rsidRDefault="009630B0" w:rsidP="009630B0">
      <w:pPr>
        <w:pStyle w:val="szdszveg"/>
        <w:ind w:left="360" w:firstLine="0"/>
      </w:pPr>
    </w:p>
    <w:p w14:paraId="6F868D98" w14:textId="266E7A61" w:rsidR="009630B0" w:rsidRDefault="001624C6" w:rsidP="009630B0">
      <w:pPr>
        <w:pStyle w:val="szdszveg"/>
        <w:ind w:left="360" w:firstLine="0"/>
      </w:pPr>
      <w:r>
        <w:t>postman teszt:</w:t>
      </w:r>
    </w:p>
    <w:p w14:paraId="6958AD50" w14:textId="1E6547BE" w:rsidR="001624C6" w:rsidRDefault="00D0204C" w:rsidP="00011156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2E7E1399" wp14:editId="0C5060D6">
            <wp:extent cx="4529538" cy="2816913"/>
            <wp:effectExtent l="0" t="0" r="4445" b="2540"/>
            <wp:docPr id="1447092774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92774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7562" cy="28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28FB" w14:textId="1F554CC2" w:rsidR="001624C6" w:rsidRDefault="001624C6" w:rsidP="009630B0">
      <w:pPr>
        <w:pStyle w:val="szdszveg"/>
        <w:ind w:left="360" w:firstLine="0"/>
      </w:pPr>
      <w:proofErr w:type="spellStart"/>
      <w:r>
        <w:t>cUrl</w:t>
      </w:r>
      <w:proofErr w:type="spellEnd"/>
      <w:r>
        <w:t xml:space="preserve"> teszt:</w:t>
      </w:r>
    </w:p>
    <w:p w14:paraId="0DFEA0FE" w14:textId="1B866ECF" w:rsidR="009630B0" w:rsidRDefault="00011156" w:rsidP="009630B0">
      <w:pPr>
        <w:pStyle w:val="szdszveg"/>
        <w:ind w:left="360" w:firstLine="0"/>
      </w:pPr>
      <w:r>
        <w:rPr>
          <w:noProof/>
        </w:rPr>
        <w:lastRenderedPageBreak/>
        <w:drawing>
          <wp:inline distT="0" distB="0" distL="0" distR="0" wp14:anchorId="0F55B0DA" wp14:editId="6DB1A710">
            <wp:extent cx="5265372" cy="800653"/>
            <wp:effectExtent l="0" t="0" r="0" b="0"/>
            <wp:docPr id="1532805076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05076" name="Kép 1" descr="A képen szöveg, Betűtípus, képernyőkép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8418" cy="8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151F" w14:textId="77777777" w:rsidR="009630B0" w:rsidRDefault="009630B0" w:rsidP="00B01C17">
      <w:pPr>
        <w:pStyle w:val="szdszveg"/>
        <w:ind w:left="360" w:firstLine="0"/>
      </w:pPr>
    </w:p>
    <w:p w14:paraId="68A09DB4" w14:textId="686DBB98" w:rsidR="00A634BA" w:rsidRPr="00DB0EEC" w:rsidRDefault="00A634BA" w:rsidP="00A634BA">
      <w:pPr>
        <w:pStyle w:val="szdszveg"/>
        <w:numPr>
          <w:ilvl w:val="1"/>
          <w:numId w:val="20"/>
        </w:numPr>
      </w:pPr>
      <w:r>
        <w:t xml:space="preserve"> PUT </w:t>
      </w:r>
    </w:p>
    <w:p w14:paraId="74CEE7EB" w14:textId="4BB72620" w:rsidR="00A634BA" w:rsidRDefault="00A634BA" w:rsidP="00A634BA">
      <w:pPr>
        <w:pStyle w:val="szdszveg"/>
        <w:ind w:left="360" w:firstLine="0"/>
      </w:pPr>
      <w:r>
        <w:t xml:space="preserve">A PUT metódus használatával egy már meglévő diák adatait tudjuk </w:t>
      </w:r>
      <w:proofErr w:type="spellStart"/>
      <w:r>
        <w:t>updatelni</w:t>
      </w:r>
      <w:proofErr w:type="spellEnd"/>
      <w:r>
        <w:t>.</w:t>
      </w:r>
    </w:p>
    <w:p w14:paraId="40A40C65" w14:textId="7892DF98" w:rsidR="00A634BA" w:rsidRDefault="00A634BA" w:rsidP="00A634BA">
      <w:pPr>
        <w:pStyle w:val="szdszveg"/>
        <w:ind w:left="360" w:firstLine="0"/>
      </w:pPr>
      <w:r>
        <w:t xml:space="preserve">HTTP </w:t>
      </w:r>
      <w:proofErr w:type="gramStart"/>
      <w:r>
        <w:t>metódus :</w:t>
      </w:r>
      <w:proofErr w:type="gramEnd"/>
      <w:r>
        <w:t xml:space="preserve"> PUT</w:t>
      </w:r>
    </w:p>
    <w:p w14:paraId="707C596D" w14:textId="5A35BDE2" w:rsidR="00A634BA" w:rsidRDefault="00A634BA" w:rsidP="00A634BA">
      <w:pPr>
        <w:pStyle w:val="szdszveg"/>
        <w:ind w:left="360" w:firstLine="0"/>
      </w:pPr>
      <w:proofErr w:type="gramStart"/>
      <w:r>
        <w:t>URL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students</w:t>
      </w:r>
      <w:proofErr w:type="spellEnd"/>
      <w:r>
        <w:t>/:</w:t>
      </w:r>
      <w:proofErr w:type="spellStart"/>
      <w:r>
        <w:t>id</w:t>
      </w:r>
      <w:proofErr w:type="spellEnd"/>
    </w:p>
    <w:p w14:paraId="2C4F3132" w14:textId="22EEBD5E" w:rsidR="00D5789C" w:rsidRDefault="00A634BA" w:rsidP="00A634BA">
      <w:pPr>
        <w:pStyle w:val="szdszveg"/>
        <w:ind w:left="360" w:firstLine="0"/>
      </w:pPr>
      <w:r>
        <w:t>Válasz: 200 OK státuszkóddal visszaadja az módosított diák adatait</w:t>
      </w:r>
    </w:p>
    <w:p w14:paraId="5FC1F679" w14:textId="136D4D40" w:rsidR="001004ED" w:rsidRDefault="001004ED" w:rsidP="00A634BA">
      <w:pPr>
        <w:pStyle w:val="szdszveg"/>
        <w:ind w:left="360" w:firstLine="0"/>
      </w:pPr>
      <w:r>
        <w:t xml:space="preserve">A teszt során az előzőleg létrehozott Teszt Eleket és a Teszt </w:t>
      </w:r>
      <w:proofErr w:type="spellStart"/>
      <w:r>
        <w:t>Elek_curl</w:t>
      </w:r>
      <w:proofErr w:type="spellEnd"/>
      <w:r>
        <w:t xml:space="preserve"> diákot fogjuk módosítani.</w:t>
      </w:r>
    </w:p>
    <w:p w14:paraId="680F64A9" w14:textId="732CC9BE" w:rsidR="000A1CFA" w:rsidRDefault="000A1CFA" w:rsidP="00A634BA">
      <w:pPr>
        <w:pStyle w:val="szdszveg"/>
        <w:ind w:left="360" w:firstLine="0"/>
      </w:pPr>
      <w:r>
        <w:t xml:space="preserve">Ha esetleg olyan diák adatait próbáljuk módosítani, akinek nem létezik az </w:t>
      </w:r>
      <w:proofErr w:type="spellStart"/>
      <w:r>
        <w:t>Id</w:t>
      </w:r>
      <w:proofErr w:type="spellEnd"/>
      <w:r>
        <w:t>-ja az adatbázisban, akkor a következő hibát kapjuk.</w:t>
      </w:r>
    </w:p>
    <w:p w14:paraId="16522CC1" w14:textId="5CE2A442" w:rsidR="000A1CFA" w:rsidRDefault="000A1CFA" w:rsidP="00000A81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7DC45782" wp14:editId="5962EE83">
            <wp:extent cx="4595854" cy="1149225"/>
            <wp:effectExtent l="0" t="0" r="0" b="0"/>
            <wp:docPr id="834611105" name="Kép 1" descr="A képen szöveg, szoftver, Multimédiás szoftve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11105" name="Kép 1" descr="A képen szöveg, szoftver, Multimédiás szoftver, képernyőkép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8941" cy="115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3669" w14:textId="41034BC6" w:rsidR="000A1CFA" w:rsidRDefault="000A1CFA" w:rsidP="00A634BA">
      <w:pPr>
        <w:pStyle w:val="szdszveg"/>
        <w:ind w:left="360" w:firstLine="0"/>
      </w:pPr>
      <w:r>
        <w:t>postman teszt:</w:t>
      </w:r>
    </w:p>
    <w:p w14:paraId="18823618" w14:textId="6D5A2B26" w:rsidR="000A1CFA" w:rsidRDefault="00000A81" w:rsidP="00000A81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37363296" wp14:editId="70760A65">
            <wp:extent cx="4727404" cy="2903916"/>
            <wp:effectExtent l="0" t="0" r="0" b="0"/>
            <wp:docPr id="1680956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56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5603" cy="290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5814" w14:textId="77777777" w:rsidR="00923743" w:rsidRDefault="00923743" w:rsidP="00000A81">
      <w:pPr>
        <w:pStyle w:val="szdszveg"/>
        <w:ind w:left="360" w:firstLine="0"/>
        <w:jc w:val="center"/>
      </w:pPr>
    </w:p>
    <w:p w14:paraId="070479BA" w14:textId="0964C04E" w:rsidR="00923743" w:rsidRDefault="00923743" w:rsidP="00923743">
      <w:pPr>
        <w:pStyle w:val="szdszveg"/>
        <w:ind w:left="360" w:firstLine="0"/>
        <w:jc w:val="left"/>
      </w:pPr>
      <w:proofErr w:type="spellStart"/>
      <w:r>
        <w:lastRenderedPageBreak/>
        <w:t>cUrl</w:t>
      </w:r>
      <w:proofErr w:type="spellEnd"/>
      <w:r>
        <w:t xml:space="preserve"> teszt:</w:t>
      </w:r>
    </w:p>
    <w:p w14:paraId="125E4234" w14:textId="0D0C3122" w:rsidR="00923743" w:rsidRDefault="000B59F6" w:rsidP="00663881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27C58B44" wp14:editId="7330F60C">
            <wp:extent cx="4675367" cy="784372"/>
            <wp:effectExtent l="0" t="0" r="0" b="0"/>
            <wp:docPr id="19069774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7740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3518" cy="7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232A" w14:textId="77777777" w:rsidR="00092A41" w:rsidRDefault="00092A41" w:rsidP="00923743">
      <w:pPr>
        <w:pStyle w:val="szdszveg"/>
        <w:ind w:left="360" w:firstLine="0"/>
        <w:jc w:val="left"/>
      </w:pPr>
    </w:p>
    <w:p w14:paraId="5326870F" w14:textId="77777777" w:rsidR="00092A41" w:rsidRDefault="00092A41" w:rsidP="00092A41">
      <w:pPr>
        <w:pStyle w:val="szdszveg"/>
        <w:ind w:left="360" w:firstLine="0"/>
      </w:pPr>
    </w:p>
    <w:p w14:paraId="08183706" w14:textId="772FD0AD" w:rsidR="00092A41" w:rsidRPr="00DB0EEC" w:rsidRDefault="00092A41" w:rsidP="00092A41">
      <w:pPr>
        <w:pStyle w:val="szdszveg"/>
        <w:numPr>
          <w:ilvl w:val="1"/>
          <w:numId w:val="20"/>
        </w:numPr>
      </w:pPr>
      <w:r>
        <w:t xml:space="preserve"> DELETE </w:t>
      </w:r>
    </w:p>
    <w:p w14:paraId="24039C3A" w14:textId="1B9A541E" w:rsidR="00092A41" w:rsidRDefault="00092A41" w:rsidP="00092A41">
      <w:pPr>
        <w:pStyle w:val="szdszveg"/>
        <w:ind w:left="360" w:firstLine="0"/>
      </w:pPr>
      <w:r>
        <w:t xml:space="preserve">A </w:t>
      </w:r>
      <w:proofErr w:type="spellStart"/>
      <w:r>
        <w:t>delete</w:t>
      </w:r>
      <w:proofErr w:type="spellEnd"/>
      <w:r>
        <w:t xml:space="preserve"> metódust használjuk, ha egy diákot szeretnénk törölni a rendszerből.</w:t>
      </w:r>
    </w:p>
    <w:p w14:paraId="48F8AFE3" w14:textId="717C5F3E" w:rsidR="00092A41" w:rsidRDefault="00092A41" w:rsidP="00092A41">
      <w:pPr>
        <w:pStyle w:val="szdszveg"/>
      </w:pPr>
      <w:r>
        <w:t>Ilyenkor az adott diák az ID alapján törlésre kerül. Az előző két példával fogjuk tesztelni.</w:t>
      </w:r>
    </w:p>
    <w:p w14:paraId="398D15A4" w14:textId="5DD2ABF3" w:rsidR="00092A41" w:rsidRDefault="00092A41" w:rsidP="00092A41">
      <w:pPr>
        <w:pStyle w:val="szdszveg"/>
        <w:ind w:left="360" w:firstLine="0"/>
      </w:pPr>
      <w:r>
        <w:t xml:space="preserve">HTTP </w:t>
      </w:r>
      <w:proofErr w:type="gramStart"/>
      <w:r>
        <w:t>metódus :</w:t>
      </w:r>
      <w:proofErr w:type="gramEnd"/>
      <w:r>
        <w:t xml:space="preserve"> DELETE</w:t>
      </w:r>
    </w:p>
    <w:p w14:paraId="748413BC" w14:textId="77777777" w:rsidR="00092A41" w:rsidRDefault="00092A41" w:rsidP="00092A41">
      <w:pPr>
        <w:pStyle w:val="szdszveg"/>
        <w:ind w:left="360" w:firstLine="0"/>
      </w:pPr>
      <w:proofErr w:type="gramStart"/>
      <w:r>
        <w:t>URL :</w:t>
      </w:r>
      <w:proofErr w:type="gramEnd"/>
      <w:r>
        <w:t xml:space="preserve"> /</w:t>
      </w:r>
      <w:proofErr w:type="spellStart"/>
      <w:r>
        <w:t>api</w:t>
      </w:r>
      <w:proofErr w:type="spellEnd"/>
      <w:r>
        <w:t>/</w:t>
      </w:r>
      <w:proofErr w:type="spellStart"/>
      <w:r>
        <w:t>students</w:t>
      </w:r>
      <w:proofErr w:type="spellEnd"/>
      <w:r>
        <w:t>/:</w:t>
      </w:r>
      <w:proofErr w:type="spellStart"/>
      <w:r>
        <w:t>id</w:t>
      </w:r>
      <w:proofErr w:type="spellEnd"/>
    </w:p>
    <w:p w14:paraId="6DA41B81" w14:textId="77777777" w:rsidR="00092A41" w:rsidRDefault="00092A41" w:rsidP="00092A41">
      <w:pPr>
        <w:pStyle w:val="szdszveg"/>
        <w:ind w:left="360" w:firstLine="0"/>
      </w:pPr>
    </w:p>
    <w:p w14:paraId="24491557" w14:textId="2CEFFBDF" w:rsidR="00713414" w:rsidRDefault="00713414" w:rsidP="00092A41">
      <w:pPr>
        <w:pStyle w:val="szdszveg"/>
        <w:ind w:left="360" w:firstLine="0"/>
      </w:pPr>
      <w:r>
        <w:t xml:space="preserve">Sikeres törlést követően csak egy 204 (No </w:t>
      </w:r>
      <w:proofErr w:type="spellStart"/>
      <w:r>
        <w:t>content</w:t>
      </w:r>
      <w:proofErr w:type="spellEnd"/>
      <w:r>
        <w:t>) HTTP státuszkóddal rendelkező választ kapunk vissza.</w:t>
      </w:r>
    </w:p>
    <w:p w14:paraId="12004D2F" w14:textId="77777777" w:rsidR="00713414" w:rsidRDefault="00713414" w:rsidP="00092A41">
      <w:pPr>
        <w:pStyle w:val="szdszveg"/>
        <w:ind w:left="360" w:firstLine="0"/>
      </w:pPr>
    </w:p>
    <w:p w14:paraId="20690912" w14:textId="6D282CA7" w:rsidR="00092A41" w:rsidRDefault="00092A41" w:rsidP="00092A41">
      <w:pPr>
        <w:pStyle w:val="szdszveg"/>
        <w:ind w:left="360" w:firstLine="0"/>
      </w:pPr>
      <w:r>
        <w:t>postman teszt:</w:t>
      </w:r>
    </w:p>
    <w:p w14:paraId="4A625F5E" w14:textId="29A29E5B" w:rsidR="00092A41" w:rsidRDefault="00713414" w:rsidP="00D9563F">
      <w:pPr>
        <w:pStyle w:val="szdszveg"/>
        <w:ind w:left="360" w:firstLine="0"/>
        <w:jc w:val="center"/>
      </w:pPr>
      <w:r>
        <w:rPr>
          <w:noProof/>
        </w:rPr>
        <w:drawing>
          <wp:inline distT="0" distB="0" distL="0" distR="0" wp14:anchorId="5EA1D4CF" wp14:editId="292DDF40">
            <wp:extent cx="4738978" cy="2830657"/>
            <wp:effectExtent l="0" t="0" r="5080" b="8255"/>
            <wp:docPr id="184291113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1113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6808" cy="283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F8C5" w14:textId="77777777" w:rsidR="00D9563F" w:rsidRDefault="00D9563F" w:rsidP="00D9563F">
      <w:pPr>
        <w:pStyle w:val="szdszveg"/>
        <w:ind w:left="360" w:firstLine="0"/>
        <w:jc w:val="center"/>
      </w:pPr>
    </w:p>
    <w:p w14:paraId="324C38E2" w14:textId="360986CE" w:rsidR="00D9563F" w:rsidRDefault="00663881" w:rsidP="00663881">
      <w:pPr>
        <w:pStyle w:val="szdszveg"/>
        <w:ind w:left="360" w:firstLine="0"/>
        <w:jc w:val="left"/>
      </w:pPr>
      <w:proofErr w:type="spellStart"/>
      <w:r>
        <w:t>cUrl</w:t>
      </w:r>
      <w:proofErr w:type="spellEnd"/>
      <w:r>
        <w:t>:</w:t>
      </w:r>
    </w:p>
    <w:p w14:paraId="65455D97" w14:textId="240719DE" w:rsidR="00663881" w:rsidRDefault="00663881" w:rsidP="00663881">
      <w:pPr>
        <w:pStyle w:val="szdszveg"/>
        <w:ind w:left="360" w:firstLine="0"/>
        <w:jc w:val="left"/>
      </w:pPr>
      <w:r>
        <w:t xml:space="preserve">Természetesen törölni csak egyszer tudjuk, </w:t>
      </w:r>
      <w:proofErr w:type="gramStart"/>
      <w:r>
        <w:t>így</w:t>
      </w:r>
      <w:proofErr w:type="gramEnd"/>
      <w:r>
        <w:t xml:space="preserve"> ha újra megpróbáljuk, akkor szól a rendszer, hogy nem található ilyen diák.</w:t>
      </w:r>
      <w:r>
        <w:br/>
      </w:r>
      <w:r>
        <w:lastRenderedPageBreak/>
        <w:t>A képen az első a sikeres törlés, a második már a figyelmeztetést mutatja.</w:t>
      </w:r>
      <w:r>
        <w:br/>
      </w:r>
      <w:r>
        <w:rPr>
          <w:noProof/>
        </w:rPr>
        <w:drawing>
          <wp:inline distT="0" distB="0" distL="0" distR="0" wp14:anchorId="483E939A" wp14:editId="6943094E">
            <wp:extent cx="5579110" cy="637540"/>
            <wp:effectExtent l="0" t="0" r="2540" b="0"/>
            <wp:docPr id="15906060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060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881" w:rsidSect="001D440A">
      <w:headerReference w:type="default" r:id="rId31"/>
      <w:footerReference w:type="default" r:id="rId32"/>
      <w:footerReference w:type="first" r:id="rId33"/>
      <w:pgSz w:w="11906" w:h="16838" w:code="9"/>
      <w:pgMar w:top="1418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A754A" w14:textId="77777777" w:rsidR="00F274EF" w:rsidRDefault="00F274EF" w:rsidP="00402F50">
      <w:r>
        <w:separator/>
      </w:r>
    </w:p>
  </w:endnote>
  <w:endnote w:type="continuationSeparator" w:id="0">
    <w:p w14:paraId="50D31D92" w14:textId="77777777" w:rsidR="00F274EF" w:rsidRDefault="00F274EF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230326E6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A207DE">
      <w:rPr>
        <w:noProof/>
      </w:rPr>
      <w:t>19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F93C2" w14:textId="77777777" w:rsidR="00F274EF" w:rsidRDefault="00F274EF" w:rsidP="00402F50">
      <w:r>
        <w:separator/>
      </w:r>
    </w:p>
  </w:footnote>
  <w:footnote w:type="continuationSeparator" w:id="0">
    <w:p w14:paraId="3AEAE85E" w14:textId="77777777" w:rsidR="00F274EF" w:rsidRDefault="00F274EF" w:rsidP="00402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3BD50" w14:textId="50F1628D" w:rsidR="001D440A" w:rsidRDefault="001D440A">
    <w:pPr>
      <w:pStyle w:val="lfej"/>
    </w:pPr>
    <w:r>
      <w:t xml:space="preserve">Neumann János </w:t>
    </w:r>
    <w:r w:rsidR="00BD5807">
      <w:t xml:space="preserve">Egyetem - </w:t>
    </w:r>
    <w:r>
      <w:t xml:space="preserve">Informatika Tanszék </w:t>
    </w:r>
  </w:p>
  <w:p w14:paraId="256E50AB" w14:textId="641046E5" w:rsidR="008B2A00" w:rsidRDefault="001276FE">
    <w:pPr>
      <w:pStyle w:val="lfej"/>
    </w:pPr>
    <w:r>
      <w:t>Balogh Norbert</w:t>
    </w:r>
    <w:r w:rsidR="008B2A00">
      <w:t xml:space="preserve"> </w:t>
    </w:r>
    <w:r w:rsidR="00BD5807">
      <w:t xml:space="preserve">- </w:t>
    </w:r>
    <w:r w:rsidR="008B2A00">
      <w:t>I2I25Q</w:t>
    </w:r>
  </w:p>
  <w:p w14:paraId="5B9E9561" w14:textId="79FCF399" w:rsidR="008B2A00" w:rsidRDefault="001276FE">
    <w:pPr>
      <w:pStyle w:val="lfej"/>
    </w:pPr>
    <w:r>
      <w:t xml:space="preserve">Torontáli Eszter </w:t>
    </w:r>
    <w:r w:rsidR="00BD5807">
      <w:t xml:space="preserve">- </w:t>
    </w:r>
    <w:r w:rsidR="00E03B8A">
      <w:t>J3GE0B</w:t>
    </w:r>
  </w:p>
  <w:p w14:paraId="571E9D88" w14:textId="334339A5" w:rsidR="001D440A" w:rsidRDefault="001D440A">
    <w:pPr>
      <w:pStyle w:val="lfej"/>
    </w:pPr>
    <w:r>
      <w:t>202</w:t>
    </w:r>
    <w:r w:rsidR="00E03B8A">
      <w:t>4</w:t>
    </w:r>
  </w:p>
  <w:p w14:paraId="7A50E1B8" w14:textId="77777777" w:rsidR="00DF062F" w:rsidRDefault="00DF062F">
    <w:pPr>
      <w:pStyle w:val="lfej"/>
    </w:pPr>
  </w:p>
  <w:p w14:paraId="15A2EF74" w14:textId="77777777" w:rsidR="00DF062F" w:rsidRDefault="00DF062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B111C7C"/>
    <w:multiLevelType w:val="hybridMultilevel"/>
    <w:tmpl w:val="7400A9D4"/>
    <w:lvl w:ilvl="0" w:tplc="CD8634AE"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47D773D"/>
    <w:multiLevelType w:val="hybridMultilevel"/>
    <w:tmpl w:val="C30065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40014"/>
    <w:multiLevelType w:val="multilevel"/>
    <w:tmpl w:val="832473F4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B5056AD"/>
    <w:multiLevelType w:val="hybridMultilevel"/>
    <w:tmpl w:val="CCFA273C"/>
    <w:lvl w:ilvl="0" w:tplc="CD8634AE">
      <w:numFmt w:val="bullet"/>
      <w:lvlText w:val="-"/>
      <w:lvlJc w:val="left"/>
      <w:pPr>
        <w:ind w:left="1514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6" w15:restartNumberingAfterBreak="0">
    <w:nsid w:val="2C421309"/>
    <w:multiLevelType w:val="multilevel"/>
    <w:tmpl w:val="CD7C9D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5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6" w:hanging="1800"/>
      </w:pPr>
      <w:rPr>
        <w:rFonts w:hint="default"/>
      </w:rPr>
    </w:lvl>
  </w:abstractNum>
  <w:abstractNum w:abstractNumId="7" w15:restartNumberingAfterBreak="0">
    <w:nsid w:val="2C7654D5"/>
    <w:multiLevelType w:val="hybridMultilevel"/>
    <w:tmpl w:val="7C240C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B166F"/>
    <w:multiLevelType w:val="multilevel"/>
    <w:tmpl w:val="CD7C9D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5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6" w:hanging="1800"/>
      </w:pPr>
      <w:rPr>
        <w:rFonts w:hint="default"/>
      </w:rPr>
    </w:lvl>
  </w:abstractNum>
  <w:abstractNum w:abstractNumId="9" w15:restartNumberingAfterBreak="0">
    <w:nsid w:val="35291492"/>
    <w:multiLevelType w:val="multilevel"/>
    <w:tmpl w:val="CD7C9D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5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6" w:hanging="1800"/>
      </w:pPr>
      <w:rPr>
        <w:rFonts w:hint="default"/>
      </w:rPr>
    </w:lvl>
  </w:abstractNum>
  <w:abstractNum w:abstractNumId="10" w15:restartNumberingAfterBreak="0">
    <w:nsid w:val="39680767"/>
    <w:multiLevelType w:val="hybridMultilevel"/>
    <w:tmpl w:val="C30065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A42C4"/>
    <w:multiLevelType w:val="hybridMultilevel"/>
    <w:tmpl w:val="F8A8FFEC"/>
    <w:lvl w:ilvl="0" w:tplc="6A629C2E"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7146A"/>
    <w:multiLevelType w:val="hybridMultilevel"/>
    <w:tmpl w:val="C8F616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A2417"/>
    <w:multiLevelType w:val="hybridMultilevel"/>
    <w:tmpl w:val="699E52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D6945"/>
    <w:multiLevelType w:val="hybridMultilevel"/>
    <w:tmpl w:val="2A902B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817BF"/>
    <w:multiLevelType w:val="hybridMultilevel"/>
    <w:tmpl w:val="C30065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E0CBE"/>
    <w:multiLevelType w:val="multilevel"/>
    <w:tmpl w:val="CD7C9D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5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6" w:hanging="1800"/>
      </w:pPr>
      <w:rPr>
        <w:rFonts w:hint="default"/>
      </w:rPr>
    </w:lvl>
  </w:abstractNum>
  <w:abstractNum w:abstractNumId="20" w15:restartNumberingAfterBreak="0">
    <w:nsid w:val="7BAC3C46"/>
    <w:multiLevelType w:val="hybridMultilevel"/>
    <w:tmpl w:val="91B68D4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86471423">
    <w:abstractNumId w:val="12"/>
  </w:num>
  <w:num w:numId="2" w16cid:durableId="327441499">
    <w:abstractNumId w:val="14"/>
  </w:num>
  <w:num w:numId="3" w16cid:durableId="220216254">
    <w:abstractNumId w:val="4"/>
  </w:num>
  <w:num w:numId="4" w16cid:durableId="292634499">
    <w:abstractNumId w:val="12"/>
  </w:num>
  <w:num w:numId="5" w16cid:durableId="1492066300">
    <w:abstractNumId w:val="13"/>
  </w:num>
  <w:num w:numId="6" w16cid:durableId="459812196">
    <w:abstractNumId w:val="12"/>
    <w:lvlOverride w:ilvl="0">
      <w:startOverride w:val="1"/>
    </w:lvlOverride>
  </w:num>
  <w:num w:numId="7" w16cid:durableId="518543269">
    <w:abstractNumId w:val="0"/>
  </w:num>
  <w:num w:numId="8" w16cid:durableId="90708534">
    <w:abstractNumId w:val="0"/>
    <w:lvlOverride w:ilvl="0">
      <w:startOverride w:val="1"/>
    </w:lvlOverride>
  </w:num>
  <w:num w:numId="9" w16cid:durableId="1317757388">
    <w:abstractNumId w:val="12"/>
    <w:lvlOverride w:ilvl="0">
      <w:startOverride w:val="1"/>
    </w:lvlOverride>
  </w:num>
  <w:num w:numId="10" w16cid:durableId="1874608485">
    <w:abstractNumId w:val="14"/>
    <w:lvlOverride w:ilvl="0">
      <w:startOverride w:val="1"/>
    </w:lvlOverride>
  </w:num>
  <w:num w:numId="11" w16cid:durableId="1919172654">
    <w:abstractNumId w:val="14"/>
    <w:lvlOverride w:ilvl="0">
      <w:startOverride w:val="1"/>
    </w:lvlOverride>
  </w:num>
  <w:num w:numId="12" w16cid:durableId="918443213">
    <w:abstractNumId w:val="14"/>
    <w:lvlOverride w:ilvl="0">
      <w:startOverride w:val="1"/>
    </w:lvlOverride>
  </w:num>
  <w:num w:numId="13" w16cid:durableId="1185363054">
    <w:abstractNumId w:val="14"/>
  </w:num>
  <w:num w:numId="14" w16cid:durableId="14356219">
    <w:abstractNumId w:val="14"/>
    <w:lvlOverride w:ilvl="0">
      <w:startOverride w:val="1"/>
    </w:lvlOverride>
  </w:num>
  <w:num w:numId="15" w16cid:durableId="1103956074">
    <w:abstractNumId w:val="2"/>
  </w:num>
  <w:num w:numId="16" w16cid:durableId="1112555102">
    <w:abstractNumId w:val="17"/>
  </w:num>
  <w:num w:numId="17" w16cid:durableId="1566524108">
    <w:abstractNumId w:val="1"/>
  </w:num>
  <w:num w:numId="18" w16cid:durableId="1038623612">
    <w:abstractNumId w:val="5"/>
  </w:num>
  <w:num w:numId="19" w16cid:durableId="725302350">
    <w:abstractNumId w:val="11"/>
  </w:num>
  <w:num w:numId="20" w16cid:durableId="1402488295">
    <w:abstractNumId w:val="9"/>
  </w:num>
  <w:num w:numId="21" w16cid:durableId="440884199">
    <w:abstractNumId w:val="20"/>
  </w:num>
  <w:num w:numId="22" w16cid:durableId="585185125">
    <w:abstractNumId w:val="15"/>
  </w:num>
  <w:num w:numId="23" w16cid:durableId="473718464">
    <w:abstractNumId w:val="16"/>
  </w:num>
  <w:num w:numId="24" w16cid:durableId="543712670">
    <w:abstractNumId w:val="10"/>
  </w:num>
  <w:num w:numId="25" w16cid:durableId="1001157711">
    <w:abstractNumId w:val="18"/>
  </w:num>
  <w:num w:numId="26" w16cid:durableId="1063479284">
    <w:abstractNumId w:val="3"/>
  </w:num>
  <w:num w:numId="27" w16cid:durableId="1811557176">
    <w:abstractNumId w:val="6"/>
  </w:num>
  <w:num w:numId="28" w16cid:durableId="1147167757">
    <w:abstractNumId w:val="8"/>
  </w:num>
  <w:num w:numId="29" w16cid:durableId="1963992925">
    <w:abstractNumId w:val="19"/>
  </w:num>
  <w:num w:numId="30" w16cid:durableId="20543787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0A81"/>
    <w:rsid w:val="0000146C"/>
    <w:rsid w:val="00006079"/>
    <w:rsid w:val="00011156"/>
    <w:rsid w:val="00012362"/>
    <w:rsid w:val="0001538C"/>
    <w:rsid w:val="00030735"/>
    <w:rsid w:val="0003142F"/>
    <w:rsid w:val="00032C0B"/>
    <w:rsid w:val="00036055"/>
    <w:rsid w:val="00040946"/>
    <w:rsid w:val="000526BB"/>
    <w:rsid w:val="00055725"/>
    <w:rsid w:val="00056DF2"/>
    <w:rsid w:val="000638B8"/>
    <w:rsid w:val="00065179"/>
    <w:rsid w:val="000730E4"/>
    <w:rsid w:val="00074B18"/>
    <w:rsid w:val="00080B16"/>
    <w:rsid w:val="00083CA1"/>
    <w:rsid w:val="00086913"/>
    <w:rsid w:val="00092A41"/>
    <w:rsid w:val="000A13A3"/>
    <w:rsid w:val="000A1CFA"/>
    <w:rsid w:val="000A4E1F"/>
    <w:rsid w:val="000A596F"/>
    <w:rsid w:val="000B3711"/>
    <w:rsid w:val="000B54A5"/>
    <w:rsid w:val="000B59BE"/>
    <w:rsid w:val="000B59F6"/>
    <w:rsid w:val="000B67EC"/>
    <w:rsid w:val="000C358B"/>
    <w:rsid w:val="000C7BCF"/>
    <w:rsid w:val="000E3484"/>
    <w:rsid w:val="000E5B89"/>
    <w:rsid w:val="0010025D"/>
    <w:rsid w:val="001004ED"/>
    <w:rsid w:val="00110AE3"/>
    <w:rsid w:val="00113495"/>
    <w:rsid w:val="001276FE"/>
    <w:rsid w:val="00130CB1"/>
    <w:rsid w:val="00135E3D"/>
    <w:rsid w:val="001608A5"/>
    <w:rsid w:val="001624C6"/>
    <w:rsid w:val="00167BAB"/>
    <w:rsid w:val="001750B5"/>
    <w:rsid w:val="00181D80"/>
    <w:rsid w:val="00182EC8"/>
    <w:rsid w:val="0018388C"/>
    <w:rsid w:val="00186951"/>
    <w:rsid w:val="0019166D"/>
    <w:rsid w:val="001B37B7"/>
    <w:rsid w:val="001B5CFF"/>
    <w:rsid w:val="001C4188"/>
    <w:rsid w:val="001C6720"/>
    <w:rsid w:val="001C7F5D"/>
    <w:rsid w:val="001D3B55"/>
    <w:rsid w:val="001D440A"/>
    <w:rsid w:val="001F28B2"/>
    <w:rsid w:val="001F50A6"/>
    <w:rsid w:val="00203A33"/>
    <w:rsid w:val="0021040A"/>
    <w:rsid w:val="00210AD9"/>
    <w:rsid w:val="0022549B"/>
    <w:rsid w:val="00226AA4"/>
    <w:rsid w:val="002474A0"/>
    <w:rsid w:val="00254F2F"/>
    <w:rsid w:val="002670F2"/>
    <w:rsid w:val="00267D3B"/>
    <w:rsid w:val="00270C02"/>
    <w:rsid w:val="00280F40"/>
    <w:rsid w:val="002959EF"/>
    <w:rsid w:val="002B033D"/>
    <w:rsid w:val="002B2134"/>
    <w:rsid w:val="002C009C"/>
    <w:rsid w:val="002D35FE"/>
    <w:rsid w:val="002E35EC"/>
    <w:rsid w:val="002E7073"/>
    <w:rsid w:val="002E7383"/>
    <w:rsid w:val="002E7895"/>
    <w:rsid w:val="002F3360"/>
    <w:rsid w:val="002F4136"/>
    <w:rsid w:val="002F56D9"/>
    <w:rsid w:val="00303042"/>
    <w:rsid w:val="0031358B"/>
    <w:rsid w:val="00314628"/>
    <w:rsid w:val="00314C8A"/>
    <w:rsid w:val="003156EC"/>
    <w:rsid w:val="00316151"/>
    <w:rsid w:val="003172C0"/>
    <w:rsid w:val="003234B1"/>
    <w:rsid w:val="0032423C"/>
    <w:rsid w:val="00332C2C"/>
    <w:rsid w:val="00351ACF"/>
    <w:rsid w:val="00352069"/>
    <w:rsid w:val="00354E9D"/>
    <w:rsid w:val="00356E91"/>
    <w:rsid w:val="00357D0D"/>
    <w:rsid w:val="00364B54"/>
    <w:rsid w:val="00376F15"/>
    <w:rsid w:val="003823FF"/>
    <w:rsid w:val="00385AB1"/>
    <w:rsid w:val="00393BFF"/>
    <w:rsid w:val="003A243D"/>
    <w:rsid w:val="003A71EB"/>
    <w:rsid w:val="003B125B"/>
    <w:rsid w:val="003B1866"/>
    <w:rsid w:val="003B3EDB"/>
    <w:rsid w:val="003D54F6"/>
    <w:rsid w:val="003E372A"/>
    <w:rsid w:val="003E47EC"/>
    <w:rsid w:val="003F275D"/>
    <w:rsid w:val="0040218F"/>
    <w:rsid w:val="00402F50"/>
    <w:rsid w:val="00405EB7"/>
    <w:rsid w:val="0040660C"/>
    <w:rsid w:val="004116B9"/>
    <w:rsid w:val="0041668F"/>
    <w:rsid w:val="004214EC"/>
    <w:rsid w:val="00427F99"/>
    <w:rsid w:val="00431DCB"/>
    <w:rsid w:val="00443366"/>
    <w:rsid w:val="00445A1E"/>
    <w:rsid w:val="00453955"/>
    <w:rsid w:val="00455BFA"/>
    <w:rsid w:val="00456768"/>
    <w:rsid w:val="00467A2A"/>
    <w:rsid w:val="00473888"/>
    <w:rsid w:val="00481C13"/>
    <w:rsid w:val="0048330C"/>
    <w:rsid w:val="004914CD"/>
    <w:rsid w:val="00494EA7"/>
    <w:rsid w:val="004960DD"/>
    <w:rsid w:val="004A72CD"/>
    <w:rsid w:val="004C7BE7"/>
    <w:rsid w:val="004D2451"/>
    <w:rsid w:val="004D59D9"/>
    <w:rsid w:val="004D5CBE"/>
    <w:rsid w:val="004E3FBD"/>
    <w:rsid w:val="004E5FBA"/>
    <w:rsid w:val="004F2B0A"/>
    <w:rsid w:val="00503A1B"/>
    <w:rsid w:val="00507543"/>
    <w:rsid w:val="0051030F"/>
    <w:rsid w:val="005148DB"/>
    <w:rsid w:val="00522651"/>
    <w:rsid w:val="005276F1"/>
    <w:rsid w:val="00530E5A"/>
    <w:rsid w:val="00533EAC"/>
    <w:rsid w:val="00534E32"/>
    <w:rsid w:val="005360F8"/>
    <w:rsid w:val="00537E8D"/>
    <w:rsid w:val="0054328C"/>
    <w:rsid w:val="00543EE0"/>
    <w:rsid w:val="00551D37"/>
    <w:rsid w:val="00556B13"/>
    <w:rsid w:val="005738BC"/>
    <w:rsid w:val="005841D2"/>
    <w:rsid w:val="005949A8"/>
    <w:rsid w:val="00597E28"/>
    <w:rsid w:val="005A604D"/>
    <w:rsid w:val="005B2E26"/>
    <w:rsid w:val="005B52A1"/>
    <w:rsid w:val="005B7192"/>
    <w:rsid w:val="005C2032"/>
    <w:rsid w:val="005C2E49"/>
    <w:rsid w:val="005C3870"/>
    <w:rsid w:val="005D5CEE"/>
    <w:rsid w:val="005D62D9"/>
    <w:rsid w:val="005F253A"/>
    <w:rsid w:val="0063280A"/>
    <w:rsid w:val="006401F4"/>
    <w:rsid w:val="00644F77"/>
    <w:rsid w:val="00645E5B"/>
    <w:rsid w:val="00663881"/>
    <w:rsid w:val="0067641F"/>
    <w:rsid w:val="00680CD7"/>
    <w:rsid w:val="00681B86"/>
    <w:rsid w:val="006825D3"/>
    <w:rsid w:val="006839FE"/>
    <w:rsid w:val="00693FD2"/>
    <w:rsid w:val="00697A9B"/>
    <w:rsid w:val="006A4F4E"/>
    <w:rsid w:val="006B287E"/>
    <w:rsid w:val="006B52C9"/>
    <w:rsid w:val="006C24AF"/>
    <w:rsid w:val="006D0D37"/>
    <w:rsid w:val="006D37E8"/>
    <w:rsid w:val="006F230B"/>
    <w:rsid w:val="007127BB"/>
    <w:rsid w:val="00713414"/>
    <w:rsid w:val="00715ED8"/>
    <w:rsid w:val="0073640A"/>
    <w:rsid w:val="00746E47"/>
    <w:rsid w:val="0075265A"/>
    <w:rsid w:val="00757BC5"/>
    <w:rsid w:val="00764934"/>
    <w:rsid w:val="0076585C"/>
    <w:rsid w:val="00781850"/>
    <w:rsid w:val="00785B4D"/>
    <w:rsid w:val="0079463B"/>
    <w:rsid w:val="007957F3"/>
    <w:rsid w:val="007B09F2"/>
    <w:rsid w:val="007B5E66"/>
    <w:rsid w:val="007B65D8"/>
    <w:rsid w:val="007C35D0"/>
    <w:rsid w:val="007D3674"/>
    <w:rsid w:val="007E4513"/>
    <w:rsid w:val="007E7D34"/>
    <w:rsid w:val="007F67EE"/>
    <w:rsid w:val="00805753"/>
    <w:rsid w:val="00824167"/>
    <w:rsid w:val="00826A39"/>
    <w:rsid w:val="008301F3"/>
    <w:rsid w:val="0083573B"/>
    <w:rsid w:val="00841D56"/>
    <w:rsid w:val="00842494"/>
    <w:rsid w:val="00845126"/>
    <w:rsid w:val="008616F8"/>
    <w:rsid w:val="008626B6"/>
    <w:rsid w:val="00881E73"/>
    <w:rsid w:val="008A0628"/>
    <w:rsid w:val="008A6C96"/>
    <w:rsid w:val="008B1AB2"/>
    <w:rsid w:val="008B2A00"/>
    <w:rsid w:val="008B2A4C"/>
    <w:rsid w:val="008B45BE"/>
    <w:rsid w:val="008B6694"/>
    <w:rsid w:val="008C3D48"/>
    <w:rsid w:val="008C4645"/>
    <w:rsid w:val="008D7058"/>
    <w:rsid w:val="008E2628"/>
    <w:rsid w:val="008E3F9D"/>
    <w:rsid w:val="008F3970"/>
    <w:rsid w:val="008F473A"/>
    <w:rsid w:val="008F4B01"/>
    <w:rsid w:val="00923743"/>
    <w:rsid w:val="00923C37"/>
    <w:rsid w:val="00926629"/>
    <w:rsid w:val="009361C4"/>
    <w:rsid w:val="0094077D"/>
    <w:rsid w:val="00940B00"/>
    <w:rsid w:val="0094199F"/>
    <w:rsid w:val="0094740C"/>
    <w:rsid w:val="00950F31"/>
    <w:rsid w:val="00954972"/>
    <w:rsid w:val="00954F25"/>
    <w:rsid w:val="009630B0"/>
    <w:rsid w:val="00973BA9"/>
    <w:rsid w:val="00981879"/>
    <w:rsid w:val="0098523F"/>
    <w:rsid w:val="00994E0B"/>
    <w:rsid w:val="009A06D8"/>
    <w:rsid w:val="009B4476"/>
    <w:rsid w:val="009B5D79"/>
    <w:rsid w:val="009C7262"/>
    <w:rsid w:val="009D5E8B"/>
    <w:rsid w:val="009E47AF"/>
    <w:rsid w:val="009E4EE6"/>
    <w:rsid w:val="009F4556"/>
    <w:rsid w:val="009F5597"/>
    <w:rsid w:val="00A0050F"/>
    <w:rsid w:val="00A03A72"/>
    <w:rsid w:val="00A10998"/>
    <w:rsid w:val="00A1226E"/>
    <w:rsid w:val="00A12C1B"/>
    <w:rsid w:val="00A207DE"/>
    <w:rsid w:val="00A22368"/>
    <w:rsid w:val="00A241A0"/>
    <w:rsid w:val="00A33C17"/>
    <w:rsid w:val="00A518CF"/>
    <w:rsid w:val="00A60A33"/>
    <w:rsid w:val="00A6121C"/>
    <w:rsid w:val="00A6211D"/>
    <w:rsid w:val="00A6217C"/>
    <w:rsid w:val="00A634BA"/>
    <w:rsid w:val="00A72F2E"/>
    <w:rsid w:val="00A733D8"/>
    <w:rsid w:val="00A75FC3"/>
    <w:rsid w:val="00A87643"/>
    <w:rsid w:val="00A90050"/>
    <w:rsid w:val="00AA1E69"/>
    <w:rsid w:val="00AB2269"/>
    <w:rsid w:val="00AB3F4F"/>
    <w:rsid w:val="00AC0CDA"/>
    <w:rsid w:val="00AC247F"/>
    <w:rsid w:val="00AC651D"/>
    <w:rsid w:val="00AD77F8"/>
    <w:rsid w:val="00AE0F4B"/>
    <w:rsid w:val="00AE49E0"/>
    <w:rsid w:val="00AF32F2"/>
    <w:rsid w:val="00B004C8"/>
    <w:rsid w:val="00B01C17"/>
    <w:rsid w:val="00B02692"/>
    <w:rsid w:val="00B1628F"/>
    <w:rsid w:val="00B2740D"/>
    <w:rsid w:val="00B413F0"/>
    <w:rsid w:val="00B45E00"/>
    <w:rsid w:val="00B47407"/>
    <w:rsid w:val="00B52BCC"/>
    <w:rsid w:val="00B60248"/>
    <w:rsid w:val="00B66938"/>
    <w:rsid w:val="00B7008E"/>
    <w:rsid w:val="00B81C16"/>
    <w:rsid w:val="00B850D0"/>
    <w:rsid w:val="00B86236"/>
    <w:rsid w:val="00B97FFE"/>
    <w:rsid w:val="00BB2FC6"/>
    <w:rsid w:val="00BC1D68"/>
    <w:rsid w:val="00BC514F"/>
    <w:rsid w:val="00BC55D0"/>
    <w:rsid w:val="00BD0353"/>
    <w:rsid w:val="00BD1979"/>
    <w:rsid w:val="00BD5807"/>
    <w:rsid w:val="00BD7615"/>
    <w:rsid w:val="00BE383E"/>
    <w:rsid w:val="00BE56FE"/>
    <w:rsid w:val="00BE59FE"/>
    <w:rsid w:val="00BE6887"/>
    <w:rsid w:val="00BF10E4"/>
    <w:rsid w:val="00C041FB"/>
    <w:rsid w:val="00C0559B"/>
    <w:rsid w:val="00C106BE"/>
    <w:rsid w:val="00C15EB7"/>
    <w:rsid w:val="00C42628"/>
    <w:rsid w:val="00C42748"/>
    <w:rsid w:val="00C43832"/>
    <w:rsid w:val="00C47342"/>
    <w:rsid w:val="00C47696"/>
    <w:rsid w:val="00C512DE"/>
    <w:rsid w:val="00C53E38"/>
    <w:rsid w:val="00C55637"/>
    <w:rsid w:val="00C56096"/>
    <w:rsid w:val="00C56E0B"/>
    <w:rsid w:val="00C755E8"/>
    <w:rsid w:val="00C83241"/>
    <w:rsid w:val="00C8527B"/>
    <w:rsid w:val="00C910EF"/>
    <w:rsid w:val="00CB2B92"/>
    <w:rsid w:val="00CB71EA"/>
    <w:rsid w:val="00CB787A"/>
    <w:rsid w:val="00CC0D54"/>
    <w:rsid w:val="00CC24F7"/>
    <w:rsid w:val="00CD0FA6"/>
    <w:rsid w:val="00CD37BA"/>
    <w:rsid w:val="00CE463A"/>
    <w:rsid w:val="00CE7972"/>
    <w:rsid w:val="00CF5095"/>
    <w:rsid w:val="00D01F9B"/>
    <w:rsid w:val="00D0204C"/>
    <w:rsid w:val="00D20F13"/>
    <w:rsid w:val="00D2466E"/>
    <w:rsid w:val="00D26B5E"/>
    <w:rsid w:val="00D30A73"/>
    <w:rsid w:val="00D346A0"/>
    <w:rsid w:val="00D41278"/>
    <w:rsid w:val="00D42701"/>
    <w:rsid w:val="00D5789C"/>
    <w:rsid w:val="00D57F43"/>
    <w:rsid w:val="00D62D1C"/>
    <w:rsid w:val="00D67242"/>
    <w:rsid w:val="00D713F4"/>
    <w:rsid w:val="00D75344"/>
    <w:rsid w:val="00D77583"/>
    <w:rsid w:val="00D8491F"/>
    <w:rsid w:val="00D84935"/>
    <w:rsid w:val="00D91873"/>
    <w:rsid w:val="00D9563F"/>
    <w:rsid w:val="00DA0400"/>
    <w:rsid w:val="00DA33F6"/>
    <w:rsid w:val="00DA3BF7"/>
    <w:rsid w:val="00DA7F31"/>
    <w:rsid w:val="00DB0EEC"/>
    <w:rsid w:val="00DB12A0"/>
    <w:rsid w:val="00DB720A"/>
    <w:rsid w:val="00DC0199"/>
    <w:rsid w:val="00DC331C"/>
    <w:rsid w:val="00DC5BB0"/>
    <w:rsid w:val="00DC6A94"/>
    <w:rsid w:val="00DD38B6"/>
    <w:rsid w:val="00DD6474"/>
    <w:rsid w:val="00DE23EF"/>
    <w:rsid w:val="00DE3BF5"/>
    <w:rsid w:val="00DF062F"/>
    <w:rsid w:val="00DF2CFE"/>
    <w:rsid w:val="00DF75A4"/>
    <w:rsid w:val="00E03B8A"/>
    <w:rsid w:val="00E10668"/>
    <w:rsid w:val="00E20E1C"/>
    <w:rsid w:val="00E210F1"/>
    <w:rsid w:val="00E33CC0"/>
    <w:rsid w:val="00E346B7"/>
    <w:rsid w:val="00E3627F"/>
    <w:rsid w:val="00E444DB"/>
    <w:rsid w:val="00E46B6B"/>
    <w:rsid w:val="00E64627"/>
    <w:rsid w:val="00E673D8"/>
    <w:rsid w:val="00E739BF"/>
    <w:rsid w:val="00E760CA"/>
    <w:rsid w:val="00E76335"/>
    <w:rsid w:val="00EA130B"/>
    <w:rsid w:val="00EA5D04"/>
    <w:rsid w:val="00EA64E6"/>
    <w:rsid w:val="00EC437E"/>
    <w:rsid w:val="00EC6606"/>
    <w:rsid w:val="00EC7335"/>
    <w:rsid w:val="00EC7F65"/>
    <w:rsid w:val="00ED17DF"/>
    <w:rsid w:val="00EE749F"/>
    <w:rsid w:val="00EF0431"/>
    <w:rsid w:val="00EF4DA3"/>
    <w:rsid w:val="00EF6436"/>
    <w:rsid w:val="00EF77FA"/>
    <w:rsid w:val="00F01BCD"/>
    <w:rsid w:val="00F03B77"/>
    <w:rsid w:val="00F04B3C"/>
    <w:rsid w:val="00F12FD5"/>
    <w:rsid w:val="00F15460"/>
    <w:rsid w:val="00F225E4"/>
    <w:rsid w:val="00F274EF"/>
    <w:rsid w:val="00F31089"/>
    <w:rsid w:val="00F32F91"/>
    <w:rsid w:val="00F33DEB"/>
    <w:rsid w:val="00F3460F"/>
    <w:rsid w:val="00F37E77"/>
    <w:rsid w:val="00F45EB8"/>
    <w:rsid w:val="00F509ED"/>
    <w:rsid w:val="00F57F44"/>
    <w:rsid w:val="00F61E05"/>
    <w:rsid w:val="00F802FB"/>
    <w:rsid w:val="00F815F7"/>
    <w:rsid w:val="00F909C9"/>
    <w:rsid w:val="00F91F91"/>
    <w:rsid w:val="00F94734"/>
    <w:rsid w:val="00F95BA0"/>
    <w:rsid w:val="00FA1C26"/>
    <w:rsid w:val="00FA7DD9"/>
    <w:rsid w:val="00FC43E2"/>
    <w:rsid w:val="00FD099A"/>
    <w:rsid w:val="00FE1039"/>
    <w:rsid w:val="00FE1A22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rsid w:val="00443366"/>
    <w:pPr>
      <w:ind w:left="720"/>
      <w:contextualSpacing/>
    </w:pPr>
    <w:rPr>
      <w:rFonts w:eastAsia="Times New Roman" w:cs="Times New Roman"/>
      <w:szCs w:val="24"/>
      <w:lang w:eastAsia="hu-HU"/>
    </w:rPr>
  </w:style>
  <w:style w:type="paragraph" w:customStyle="1" w:styleId="Default">
    <w:name w:val="Default"/>
    <w:rsid w:val="00443366"/>
    <w:pPr>
      <w:autoSpaceDE w:val="0"/>
      <w:autoSpaceDN w:val="0"/>
      <w:adjustRightInd w:val="0"/>
    </w:pPr>
    <w:rPr>
      <w:rFonts w:ascii="Open Sans" w:eastAsia="Times New Roman" w:hAnsi="Open Sans" w:cs="Open Sans"/>
      <w:color w:val="000000"/>
      <w:szCs w:val="24"/>
      <w:lang w:eastAsia="hu-HU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F56D9"/>
    <w:rPr>
      <w:color w:val="605E5C"/>
      <w:shd w:val="clear" w:color="auto" w:fill="E1DFDD"/>
    </w:rPr>
  </w:style>
  <w:style w:type="character" w:styleId="Feloldatlanmegemlts">
    <w:name w:val="Unresolved Mention"/>
    <w:basedOn w:val="Bekezdsalapbettpusa"/>
    <w:uiPriority w:val="99"/>
    <w:semiHidden/>
    <w:unhideWhenUsed/>
    <w:rsid w:val="001276FE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B787A"/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B787A"/>
    <w:rPr>
      <w:rFonts w:ascii="Consolas" w:hAnsi="Consolas" w:cstheme="minorBidi"/>
      <w:sz w:val="20"/>
      <w:szCs w:val="20"/>
    </w:rPr>
  </w:style>
  <w:style w:type="paragraph" w:styleId="Nincstrkz">
    <w:name w:val="No Spacing"/>
    <w:link w:val="NincstrkzChar"/>
    <w:uiPriority w:val="1"/>
    <w:qFormat/>
    <w:rsid w:val="00DF062F"/>
    <w:rPr>
      <w:rFonts w:asciiTheme="minorHAnsi" w:eastAsiaTheme="minorEastAsia" w:hAnsiTheme="minorHAnsi" w:cstheme="minorBidi"/>
      <w:sz w:val="22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F062F"/>
    <w:rPr>
      <w:rFonts w:asciiTheme="minorHAnsi" w:eastAsiaTheme="minorEastAsia" w:hAnsiTheme="minorHAnsi" w:cstheme="minorBidi"/>
      <w:sz w:val="22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3E47EC"/>
    <w:pPr>
      <w:spacing w:after="200"/>
    </w:pPr>
    <w:rPr>
      <w:rFonts w:asciiTheme="minorHAnsi" w:hAnsiTheme="minorHAnsi"/>
      <w:i/>
      <w:iCs/>
      <w:color w:val="1F497D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users/NickDale/projects/3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NickDale/napl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5ADF9F-F414-4EDD-B15C-9C21DC846D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230</TotalTime>
  <Pages>14</Pages>
  <Words>858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Torontáli Eszter</cp:lastModifiedBy>
  <cp:revision>37</cp:revision>
  <dcterms:created xsi:type="dcterms:W3CDTF">2024-11-29T20:12:00Z</dcterms:created>
  <dcterms:modified xsi:type="dcterms:W3CDTF">2024-12-01T20:24:00Z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